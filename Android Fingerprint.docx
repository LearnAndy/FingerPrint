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480" w:type="dxa"/>
        <w:jc w:val="right"/>
        <w:tblLayout w:type="fixed"/>
        <w:tblLook w:val="04A0" w:firstRow="1" w:lastRow="0" w:firstColumn="1" w:lastColumn="0" w:noHBand="0" w:noVBand="1"/>
      </w:tblPr>
      <w:tblGrid>
        <w:gridCol w:w="6480"/>
      </w:tblGrid>
      <w:tr w:rsidR="00FF2478" w:rsidRPr="00A94DC7" w14:paraId="487460B0" w14:textId="77777777" w:rsidTr="00FF2478">
        <w:trPr>
          <w:jc w:val="right"/>
        </w:trPr>
        <w:tc>
          <w:tcPr>
            <w:tcW w:w="9576" w:type="dxa"/>
            <w:tcBorders>
              <w:bottom w:val="single" w:sz="2" w:space="0" w:color="BFBFBF" w:themeColor="background1" w:themeShade="BF"/>
            </w:tcBorders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74"/>
            </w:tblGrid>
            <w:tr w:rsidR="00FF2478" w:rsidRPr="00A94DC7" w14:paraId="2D8DA9FD" w14:textId="77777777" w:rsidTr="00FF2478">
              <w:trPr>
                <w:trHeight w:val="288"/>
                <w:jc w:val="center"/>
              </w:trPr>
              <w:tc>
                <w:tcPr>
                  <w:tcW w:w="5874" w:type="dxa"/>
                </w:tcPr>
                <w:p w14:paraId="48923F27" w14:textId="77777777" w:rsidR="00E11C49" w:rsidRPr="00A94DC7" w:rsidRDefault="00E11C49" w:rsidP="0056700D">
                  <w:pPr>
                    <w:pStyle w:val="a6"/>
                    <w:rPr>
                      <w:rFonts w:ascii="Hei" w:eastAsia="Hei"/>
                    </w:rPr>
                  </w:pPr>
                </w:p>
              </w:tc>
            </w:tr>
            <w:tr w:rsidR="00FF2478" w:rsidRPr="00A94DC7" w14:paraId="7482D6D4" w14:textId="77777777" w:rsidTr="00FF2478">
              <w:trPr>
                <w:trHeight w:val="6480"/>
                <w:jc w:val="center"/>
              </w:trPr>
              <w:tc>
                <w:tcPr>
                  <w:tcW w:w="5874" w:type="dxa"/>
                </w:tcPr>
                <w:p w14:paraId="2EBF1B30" w14:textId="77777777" w:rsidR="00E11C49" w:rsidRPr="00A94DC7" w:rsidRDefault="00DA5442" w:rsidP="0056700D">
                  <w:pPr>
                    <w:pStyle w:val="a6"/>
                    <w:rPr>
                      <w:rFonts w:ascii="Hei" w:eastAsia="Hei"/>
                    </w:rPr>
                  </w:pPr>
                  <w:r>
                    <w:rPr>
                      <w:rFonts w:ascii="Hei" w:eastAsia="Hei"/>
                      <w:noProof/>
                    </w:rPr>
                    <w:drawing>
                      <wp:inline distT="0" distB="0" distL="0" distR="0" wp14:anchorId="790E8BE4" wp14:editId="3E199F8A">
                        <wp:extent cx="3628292" cy="3834517"/>
                        <wp:effectExtent l="0" t="0" r="4445" b="1270"/>
                        <wp:docPr id="5" name="图片 5" descr="Macintosh HD:Users:admin:Desktop:finger:finger_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admin:Desktop:finger:finger_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28653" cy="38348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2478" w:rsidRPr="00A94DC7" w14:paraId="590A52A6" w14:textId="77777777" w:rsidTr="00FF2478">
              <w:trPr>
                <w:trHeight w:val="216"/>
                <w:jc w:val="center"/>
              </w:trPr>
              <w:tc>
                <w:tcPr>
                  <w:tcW w:w="5874" w:type="dxa"/>
                </w:tcPr>
                <w:p w14:paraId="5A786D6A" w14:textId="77777777" w:rsidR="00E11C49" w:rsidRPr="00A94DC7" w:rsidRDefault="00E11C49" w:rsidP="0056700D">
                  <w:pPr>
                    <w:pStyle w:val="a6"/>
                    <w:rPr>
                      <w:rFonts w:ascii="Hei" w:eastAsia="Hei"/>
                    </w:rPr>
                  </w:pPr>
                </w:p>
              </w:tc>
            </w:tr>
          </w:tbl>
          <w:p w14:paraId="7C118DA8" w14:textId="77777777" w:rsidR="00E11C49" w:rsidRPr="00A94DC7" w:rsidRDefault="00E11C49" w:rsidP="0056700D">
            <w:pPr>
              <w:spacing w:line="240" w:lineRule="auto"/>
              <w:rPr>
                <w:rFonts w:ascii="Hei" w:eastAsia="Hei"/>
              </w:rPr>
            </w:pPr>
          </w:p>
        </w:tc>
      </w:tr>
      <w:tr w:rsidR="00FF2478" w:rsidRPr="00A94DC7" w14:paraId="3DFD55A9" w14:textId="77777777" w:rsidTr="00FF2478">
        <w:trPr>
          <w:trHeight w:val="2880"/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rPr>
                <w:rFonts w:ascii="Hei" w:eastAsia="Hei" w:hint="eastAsia"/>
              </w:rPr>
              <w:alias w:val="职位"/>
              <w:tag w:val=""/>
              <w:id w:val="-841541200"/>
              <w:placeholder>
                <w:docPart w:val="FCDA1280FF5A9D4E91C047F9712747D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p w14:paraId="33AE271D" w14:textId="77777777" w:rsidR="00E11C49" w:rsidRPr="00A94DC7" w:rsidRDefault="00DA5442" w:rsidP="0056700D">
                <w:pPr>
                  <w:pStyle w:val="a9"/>
                  <w:jc w:val="both"/>
                  <w:rPr>
                    <w:rFonts w:ascii="Hei" w:eastAsia="Hei"/>
                  </w:rPr>
                </w:pPr>
                <w:r>
                  <w:rPr>
                    <w:rFonts w:ascii="Hei" w:eastAsia="Hei"/>
                  </w:rPr>
                  <w:t>Android Finger</w:t>
                </w:r>
                <w:r>
                  <w:rPr>
                    <w:rFonts w:ascii="Hei" w:eastAsia="Hei" w:hint="eastAsia"/>
                  </w:rPr>
                  <w:t>p</w:t>
                </w:r>
                <w:r>
                  <w:rPr>
                    <w:rFonts w:ascii="Hei" w:eastAsia="Hei"/>
                  </w:rPr>
                  <w:t>rint</w:t>
                </w:r>
              </w:p>
            </w:sdtContent>
          </w:sdt>
          <w:sdt>
            <w:sdtPr>
              <w:rPr>
                <w:rFonts w:ascii="Hei" w:eastAsia="Hei" w:hint="eastAsia"/>
              </w:rPr>
              <w:alias w:val="Subtitle"/>
              <w:tag w:val=""/>
              <w:id w:val="-1702467403"/>
              <w:placeholder>
                <w:docPart w:val="18513A86271A084E84BFD5B62AA7795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14:paraId="3B1F61F2" w14:textId="77777777" w:rsidR="00E11C49" w:rsidRPr="00A94DC7" w:rsidRDefault="00DA5442" w:rsidP="00DA5442">
                <w:pPr>
                  <w:pStyle w:val="ac"/>
                  <w:spacing w:line="240" w:lineRule="auto"/>
                  <w:rPr>
                    <w:rFonts w:ascii="Hei" w:eastAsia="Hei"/>
                  </w:rPr>
                </w:pPr>
                <w:r>
                  <w:rPr>
                    <w:rFonts w:ascii="Hei" w:eastAsia="Hei"/>
                  </w:rPr>
                  <w:t>Aim to identify any android terminal</w:t>
                </w:r>
              </w:p>
            </w:sdtContent>
          </w:sdt>
        </w:tc>
      </w:tr>
      <w:tr w:rsidR="00FF2478" w:rsidRPr="00A94DC7" w14:paraId="73D47B94" w14:textId="77777777" w:rsidTr="00FF2478">
        <w:trPr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</w:tcBorders>
          </w:tcPr>
          <w:p w14:paraId="3ACBF894" w14:textId="77777777" w:rsidR="00DA5442" w:rsidRPr="00DA5442" w:rsidRDefault="00E11C49" w:rsidP="00DA5442">
            <w:pPr>
              <w:pStyle w:val="af0"/>
              <w:spacing w:line="240" w:lineRule="auto"/>
              <w:rPr>
                <w:rFonts w:ascii="Hei" w:eastAsia="Hei"/>
                <w:sz w:val="22"/>
              </w:rPr>
            </w:pPr>
            <w:r w:rsidRPr="00DA5442">
              <w:rPr>
                <w:rFonts w:ascii="Hei" w:eastAsia="Hei" w:hint="eastAsia"/>
                <w:sz w:val="22"/>
              </w:rPr>
              <w:fldChar w:fldCharType="begin"/>
            </w:r>
            <w:r w:rsidR="00386C77" w:rsidRPr="00DA5442">
              <w:rPr>
                <w:rFonts w:ascii="Hei" w:eastAsia="Hei" w:hint="eastAsia"/>
                <w:sz w:val="22"/>
              </w:rPr>
              <w:instrText>PLACEHOLDER</w:instrText>
            </w:r>
            <w:r w:rsidRPr="00DA5442">
              <w:rPr>
                <w:rFonts w:ascii="Hei" w:eastAsia="Hei" w:hint="eastAsia"/>
                <w:sz w:val="22"/>
              </w:rPr>
              <w:fldChar w:fldCharType="begin"/>
            </w:r>
            <w:r w:rsidR="00386C77" w:rsidRPr="00DA5442">
              <w:rPr>
                <w:rFonts w:ascii="Hei" w:eastAsia="Hei" w:hint="eastAsia"/>
                <w:sz w:val="22"/>
              </w:rPr>
              <w:instrText>IF</w:instrText>
            </w:r>
            <w:r w:rsidR="005428BA" w:rsidRPr="00DA5442">
              <w:rPr>
                <w:rFonts w:ascii="Hei" w:eastAsia="Hei" w:hint="eastAsia"/>
                <w:sz w:val="22"/>
              </w:rPr>
              <w:fldChar w:fldCharType="begin"/>
            </w:r>
            <w:r w:rsidR="005428BA" w:rsidRPr="00DA5442">
              <w:rPr>
                <w:rFonts w:ascii="Hei" w:eastAsia="Hei" w:hint="eastAsia"/>
                <w:sz w:val="22"/>
              </w:rPr>
              <w:instrText xml:space="preserve"> USERNAME </w:instrText>
            </w:r>
            <w:r w:rsidR="005428BA" w:rsidRPr="00DA5442">
              <w:rPr>
                <w:rFonts w:ascii="Hei" w:eastAsia="Hei" w:hint="eastAsia"/>
                <w:sz w:val="22"/>
              </w:rPr>
              <w:fldChar w:fldCharType="separate"/>
            </w:r>
            <w:r w:rsidR="00DA5442" w:rsidRPr="00DA5442">
              <w:rPr>
                <w:rFonts w:ascii="Hei" w:eastAsia="Hei"/>
                <w:noProof/>
                <w:sz w:val="22"/>
              </w:rPr>
              <w:instrText>f feng</w:instrText>
            </w:r>
            <w:r w:rsidR="005428BA" w:rsidRPr="00DA5442">
              <w:rPr>
                <w:rFonts w:ascii="Hei" w:eastAsia="Hei" w:hint="eastAsia"/>
                <w:noProof/>
                <w:sz w:val="22"/>
              </w:rPr>
              <w:fldChar w:fldCharType="end"/>
            </w:r>
            <w:r w:rsidR="00386C77" w:rsidRPr="00DA5442">
              <w:rPr>
                <w:rFonts w:ascii="Hei" w:eastAsia="Hei" w:hint="eastAsia"/>
                <w:sz w:val="22"/>
              </w:rPr>
              <w:instrText>="" "[Your Name]"</w:instrText>
            </w:r>
            <w:r w:rsidR="005428BA" w:rsidRPr="00DA5442">
              <w:rPr>
                <w:rFonts w:ascii="Hei" w:eastAsia="Hei" w:hint="eastAsia"/>
                <w:sz w:val="22"/>
              </w:rPr>
              <w:fldChar w:fldCharType="begin"/>
            </w:r>
            <w:r w:rsidR="005428BA" w:rsidRPr="00DA5442">
              <w:rPr>
                <w:rFonts w:ascii="Hei" w:eastAsia="Hei" w:hint="eastAsia"/>
                <w:sz w:val="22"/>
              </w:rPr>
              <w:instrText xml:space="preserve"> USERNAME </w:instrText>
            </w:r>
            <w:r w:rsidR="005428BA" w:rsidRPr="00DA5442">
              <w:rPr>
                <w:rFonts w:ascii="Hei" w:eastAsia="Hei" w:hint="eastAsia"/>
                <w:sz w:val="22"/>
              </w:rPr>
              <w:fldChar w:fldCharType="separate"/>
            </w:r>
            <w:r w:rsidR="00DA5442" w:rsidRPr="00DA5442">
              <w:rPr>
                <w:rFonts w:ascii="Hei" w:eastAsia="Hei"/>
                <w:noProof/>
                <w:sz w:val="22"/>
              </w:rPr>
              <w:instrText>f feng</w:instrText>
            </w:r>
            <w:r w:rsidR="005428BA" w:rsidRPr="00DA5442">
              <w:rPr>
                <w:rFonts w:ascii="Hei" w:eastAsia="Hei" w:hint="eastAsia"/>
                <w:noProof/>
                <w:sz w:val="22"/>
              </w:rPr>
              <w:fldChar w:fldCharType="end"/>
            </w:r>
            <w:r w:rsidRPr="00DA5442">
              <w:rPr>
                <w:rFonts w:ascii="Hei" w:eastAsia="Hei" w:hint="eastAsia"/>
                <w:sz w:val="22"/>
              </w:rPr>
              <w:fldChar w:fldCharType="separate"/>
            </w:r>
            <w:r w:rsidR="00DA5442" w:rsidRPr="00DA5442">
              <w:rPr>
                <w:rFonts w:ascii="Hei" w:eastAsia="Hei"/>
                <w:noProof/>
                <w:sz w:val="22"/>
              </w:rPr>
              <w:instrText>f feng</w:instrText>
            </w:r>
            <w:r w:rsidRPr="00DA5442">
              <w:rPr>
                <w:rFonts w:ascii="Hei" w:eastAsia="Hei" w:hint="eastAsia"/>
                <w:sz w:val="22"/>
              </w:rPr>
              <w:fldChar w:fldCharType="end"/>
            </w:r>
            <w:r w:rsidR="00386C77" w:rsidRPr="00DA5442">
              <w:rPr>
                <w:rFonts w:ascii="Hei" w:eastAsia="Hei" w:hint="eastAsia"/>
                <w:sz w:val="22"/>
              </w:rPr>
              <w:instrText>\* MERGEFORMAT</w:instrText>
            </w:r>
            <w:r w:rsidRPr="00DA5442">
              <w:rPr>
                <w:rFonts w:ascii="Hei" w:eastAsia="Hei" w:hint="eastAsia"/>
                <w:sz w:val="22"/>
              </w:rPr>
              <w:fldChar w:fldCharType="separate"/>
            </w:r>
            <w:r w:rsidR="00DA5442" w:rsidRPr="00DA5442">
              <w:rPr>
                <w:rFonts w:ascii="Hei" w:eastAsia="Hei"/>
                <w:sz w:val="22"/>
                <w:lang w:val="zh-CN"/>
              </w:rPr>
              <w:t>chaoranf</w:t>
            </w:r>
            <w:r w:rsidRPr="00DA5442">
              <w:rPr>
                <w:rFonts w:ascii="Hei" w:eastAsia="Hei" w:hint="eastAsia"/>
                <w:sz w:val="22"/>
              </w:rPr>
              <w:fldChar w:fldCharType="end"/>
            </w:r>
            <w:r w:rsidR="00DA5442" w:rsidRPr="00DA5442">
              <w:rPr>
                <w:rFonts w:ascii="Hei" w:eastAsia="Hei"/>
                <w:sz w:val="22"/>
              </w:rPr>
              <w:t>@jumei.com</w:t>
            </w:r>
          </w:p>
          <w:p w14:paraId="3E0C2AD8" w14:textId="77777777" w:rsidR="00E11C49" w:rsidRPr="00DA5442" w:rsidRDefault="00386C77" w:rsidP="00DA5442">
            <w:pPr>
              <w:pStyle w:val="af0"/>
              <w:spacing w:line="240" w:lineRule="auto"/>
              <w:rPr>
                <w:rFonts w:ascii="Hei" w:eastAsia="Hei"/>
              </w:rPr>
            </w:pPr>
            <w:r w:rsidRPr="00A94DC7">
              <w:rPr>
                <w:rFonts w:ascii="Hei" w:eastAsia="Hei" w:hint="eastAsia"/>
              </w:rPr>
              <w:br/>
            </w:r>
            <w:r w:rsidR="00DA5442" w:rsidRPr="00DA5442">
              <w:rPr>
                <w:rFonts w:ascii="Hei" w:eastAsia="Hei"/>
                <w:sz w:val="22"/>
              </w:rPr>
              <w:t>2016/11/9</w:t>
            </w:r>
          </w:p>
        </w:tc>
      </w:tr>
    </w:tbl>
    <w:p w14:paraId="3995D82C" w14:textId="77777777" w:rsidR="00E11C49" w:rsidRPr="00A94DC7" w:rsidRDefault="00E11C49" w:rsidP="0056700D">
      <w:pPr>
        <w:spacing w:line="240" w:lineRule="auto"/>
        <w:rPr>
          <w:rFonts w:ascii="Hei" w:eastAsia="Hei"/>
        </w:rPr>
      </w:pPr>
    </w:p>
    <w:p w14:paraId="4492F01E" w14:textId="77777777" w:rsidR="00E11C49" w:rsidRPr="00A94DC7" w:rsidRDefault="00E11C49" w:rsidP="0056700D">
      <w:pPr>
        <w:spacing w:line="240" w:lineRule="auto"/>
        <w:rPr>
          <w:rFonts w:ascii="Hei" w:eastAsia="Hei"/>
        </w:rPr>
        <w:sectPr w:rsidR="00E11C49" w:rsidRPr="00A94DC7">
          <w:footerReference w:type="default" r:id="rId10"/>
          <w:pgSz w:w="12240" w:h="15840" w:code="1"/>
          <w:pgMar w:top="1440" w:right="1440" w:bottom="2160" w:left="1440" w:header="1296" w:footer="1296" w:gutter="0"/>
          <w:pgNumType w:fmt="lowerRoman" w:start="1"/>
          <w:cols w:space="720"/>
          <w:titlePg/>
          <w:docGrid w:linePitch="360"/>
        </w:sectPr>
      </w:pPr>
    </w:p>
    <w:bookmarkStart w:id="0" w:name="_Toc160763179" w:displacedByCustomXml="next"/>
    <w:sdt>
      <w:sdtPr>
        <w:rPr>
          <w:rFonts w:ascii="Hei" w:eastAsia="Hei" w:hint="eastAsia"/>
        </w:rPr>
        <w:alias w:val="职位"/>
        <w:tag w:val=""/>
        <w:id w:val="-1041280957"/>
        <w:placeholder>
          <w:docPart w:val="41CC13E642CC9E40B59E50F8CA3143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Content>
        <w:p w14:paraId="54128A76" w14:textId="77777777" w:rsidR="00E11C49" w:rsidRPr="00A94DC7" w:rsidRDefault="00DA5442" w:rsidP="0056700D">
          <w:pPr>
            <w:pStyle w:val="1"/>
            <w:spacing w:line="240" w:lineRule="auto"/>
            <w:rPr>
              <w:rFonts w:ascii="Hei" w:eastAsia="Hei"/>
            </w:rPr>
          </w:pPr>
          <w:r>
            <w:rPr>
              <w:rFonts w:ascii="Hei" w:eastAsia="Hei" w:hint="eastAsia"/>
            </w:rPr>
            <w:t>Android Fingerprint</w:t>
          </w:r>
        </w:p>
      </w:sdtContent>
    </w:sdt>
    <w:bookmarkEnd w:id="0" w:displacedByCustomXml="prev"/>
    <w:bookmarkStart w:id="1" w:name="_Toc160763180"/>
    <w:p w14:paraId="6656A95B" w14:textId="77777777" w:rsidR="00E11C49" w:rsidRPr="00A94DC7" w:rsidRDefault="00814C6C" w:rsidP="0056700D">
      <w:pPr>
        <w:pStyle w:val="2"/>
        <w:spacing w:line="240" w:lineRule="auto"/>
        <w:rPr>
          <w:rFonts w:ascii="Hei" w:eastAsia="Hei"/>
        </w:rPr>
      </w:pPr>
      <w:sdt>
        <w:sdtPr>
          <w:rPr>
            <w:rFonts w:ascii="Hei" w:eastAsia="Hei" w:hint="eastAsia"/>
          </w:rPr>
          <w:alias w:val="Subtitle"/>
          <w:tag w:val=""/>
          <w:id w:val="1950805317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 w:multiLine="1"/>
        </w:sdtPr>
        <w:sdtContent>
          <w:r w:rsidR="00DA5442">
            <w:rPr>
              <w:rFonts w:ascii="Hei" w:eastAsia="Hei" w:hint="eastAsia"/>
            </w:rPr>
            <w:t>Aim to identify any android terminal</w:t>
          </w:r>
        </w:sdtContent>
      </w:sdt>
      <w:bookmarkEnd w:id="1"/>
      <w:r w:rsidR="00386C77" w:rsidRPr="00A94DC7">
        <w:rPr>
          <w:rFonts w:ascii="Hei" w:eastAsia="Hei" w:hint="eastAsia"/>
          <w:noProof/>
          <w:lang w:val="zh-CN"/>
        </w:rPr>
        <w:t xml:space="preserve"> </w:t>
      </w:r>
    </w:p>
    <w:p w14:paraId="25ABF5C1" w14:textId="77777777" w:rsidR="0056700D" w:rsidRPr="001620AE" w:rsidRDefault="00DA5442" w:rsidP="00DA5442">
      <w:pPr>
        <w:pStyle w:val="af7"/>
        <w:numPr>
          <w:ilvl w:val="0"/>
          <w:numId w:val="5"/>
        </w:numPr>
        <w:ind w:firstLineChars="0"/>
        <w:rPr>
          <w:sz w:val="28"/>
        </w:rPr>
      </w:pPr>
      <w:bookmarkStart w:id="2" w:name="_Toc160763181"/>
      <w:r w:rsidRPr="001620AE">
        <w:rPr>
          <w:rFonts w:hint="eastAsia"/>
          <w:sz w:val="28"/>
        </w:rPr>
        <w:t>技术背景及意义</w:t>
      </w:r>
      <w:bookmarkEnd w:id="2"/>
    </w:p>
    <w:p w14:paraId="50FFC3F4" w14:textId="77777777" w:rsidR="00AE18E7" w:rsidRDefault="00AE18E7" w:rsidP="001620AE">
      <w:pPr>
        <w:pStyle w:val="af7"/>
        <w:ind w:firstLineChars="177" w:firstLine="496"/>
        <w:rPr>
          <w:sz w:val="28"/>
        </w:rPr>
      </w:pPr>
      <w:r w:rsidRPr="001620AE">
        <w:rPr>
          <w:rFonts w:hint="eastAsia"/>
          <w:sz w:val="28"/>
        </w:rPr>
        <w:t>Android</w:t>
      </w:r>
      <w:r w:rsidRPr="001620AE">
        <w:rPr>
          <w:rFonts w:hint="eastAsia"/>
          <w:sz w:val="28"/>
        </w:rPr>
        <w:t>在当前智能设备系统中占有的市场份额</w:t>
      </w:r>
      <w:r w:rsidR="001620AE" w:rsidRPr="001620AE">
        <w:rPr>
          <w:rFonts w:hint="eastAsia"/>
          <w:sz w:val="28"/>
        </w:rPr>
        <w:t>最多的智能系统，根据</w:t>
      </w:r>
      <w:r w:rsidR="001620AE" w:rsidRPr="001620AE">
        <w:rPr>
          <w:sz w:val="28"/>
        </w:rPr>
        <w:t>Strategy Analytics</w:t>
      </w:r>
      <w:r w:rsidR="001620AE" w:rsidRPr="001620AE">
        <w:rPr>
          <w:rFonts w:hint="eastAsia"/>
          <w:sz w:val="28"/>
        </w:rPr>
        <w:t>机构</w:t>
      </w:r>
      <w:r w:rsidR="001620AE" w:rsidRPr="001620AE">
        <w:rPr>
          <w:rFonts w:hint="eastAsia"/>
          <w:sz w:val="28"/>
        </w:rPr>
        <w:t>2016</w:t>
      </w:r>
      <w:r w:rsidR="001620AE" w:rsidRPr="001620AE">
        <w:rPr>
          <w:rFonts w:hint="eastAsia"/>
          <w:sz w:val="28"/>
        </w:rPr>
        <w:t>年第三季度的统计报告，截止到</w:t>
      </w:r>
      <w:r w:rsidR="001620AE" w:rsidRPr="001620AE">
        <w:rPr>
          <w:rFonts w:hint="eastAsia"/>
          <w:sz w:val="28"/>
        </w:rPr>
        <w:t>2016</w:t>
      </w:r>
      <w:r w:rsidR="001620AE" w:rsidRPr="001620AE">
        <w:rPr>
          <w:rFonts w:hint="eastAsia"/>
          <w:sz w:val="28"/>
        </w:rPr>
        <w:t>年</w:t>
      </w:r>
      <w:r w:rsidR="001620AE" w:rsidRPr="001620AE">
        <w:rPr>
          <w:rFonts w:hint="eastAsia"/>
          <w:sz w:val="28"/>
        </w:rPr>
        <w:t>9</w:t>
      </w:r>
      <w:r w:rsidR="001620AE" w:rsidRPr="001620AE">
        <w:rPr>
          <w:rFonts w:hint="eastAsia"/>
          <w:sz w:val="28"/>
        </w:rPr>
        <w:t>月底为止，</w:t>
      </w:r>
      <w:r w:rsidR="001620AE" w:rsidRPr="001620AE">
        <w:rPr>
          <w:rFonts w:hint="eastAsia"/>
          <w:sz w:val="28"/>
        </w:rPr>
        <w:t>android</w:t>
      </w:r>
      <w:r w:rsidR="001620AE" w:rsidRPr="001620AE">
        <w:rPr>
          <w:rFonts w:hint="eastAsia"/>
          <w:sz w:val="28"/>
        </w:rPr>
        <w:t>系统的全球市场份额已经高居</w:t>
      </w:r>
      <w:r w:rsidR="001620AE" w:rsidRPr="001620AE">
        <w:rPr>
          <w:sz w:val="28"/>
        </w:rPr>
        <w:t>87.5%</w:t>
      </w:r>
      <w:r w:rsidR="001620AE" w:rsidRPr="001620AE">
        <w:rPr>
          <w:rFonts w:hint="eastAsia"/>
          <w:sz w:val="28"/>
        </w:rPr>
        <w:t>，远远高于</w:t>
      </w:r>
      <w:proofErr w:type="spellStart"/>
      <w:r w:rsidR="001620AE" w:rsidRPr="001620AE">
        <w:rPr>
          <w:rFonts w:hint="eastAsia"/>
          <w:sz w:val="28"/>
        </w:rPr>
        <w:t>iOS</w:t>
      </w:r>
      <w:proofErr w:type="spellEnd"/>
      <w:r w:rsidR="001620AE" w:rsidRPr="001620AE">
        <w:rPr>
          <w:rFonts w:hint="eastAsia"/>
          <w:sz w:val="28"/>
        </w:rPr>
        <w:t>所拥有的</w:t>
      </w:r>
      <w:r w:rsidR="001620AE" w:rsidRPr="001620AE">
        <w:rPr>
          <w:rFonts w:hint="eastAsia"/>
          <w:sz w:val="28"/>
        </w:rPr>
        <w:t>12.1</w:t>
      </w:r>
      <w:r w:rsidR="001620AE" w:rsidRPr="001620AE">
        <w:rPr>
          <w:sz w:val="28"/>
        </w:rPr>
        <w:t>%</w:t>
      </w:r>
      <w:r w:rsidR="001620AE" w:rsidRPr="001620AE">
        <w:rPr>
          <w:rFonts w:hint="eastAsia"/>
          <w:sz w:val="28"/>
        </w:rPr>
        <w:t>的全球市场份额</w:t>
      </w:r>
      <w:r w:rsidR="001620AE" w:rsidRPr="001620AE">
        <w:rPr>
          <w:sz w:val="28"/>
          <w:vertAlign w:val="superscript"/>
        </w:rPr>
        <w:fldChar w:fldCharType="begin"/>
      </w:r>
      <w:r w:rsidR="001620AE" w:rsidRPr="001620AE">
        <w:rPr>
          <w:sz w:val="28"/>
          <w:vertAlign w:val="superscript"/>
        </w:rPr>
        <w:instrText xml:space="preserve"> REF </w:instrText>
      </w:r>
      <w:r w:rsidR="001620AE" w:rsidRPr="001620AE">
        <w:rPr>
          <w:rFonts w:hint="eastAsia"/>
          <w:sz w:val="28"/>
          <w:vertAlign w:val="superscript"/>
        </w:rPr>
        <w:instrText>_Ref340323519 \r \h</w:instrText>
      </w:r>
      <w:r w:rsidR="001620AE" w:rsidRPr="001620AE">
        <w:rPr>
          <w:sz w:val="28"/>
          <w:vertAlign w:val="superscript"/>
        </w:rPr>
        <w:instrText xml:space="preserve"> </w:instrText>
      </w:r>
      <w:r w:rsidR="001620AE" w:rsidRPr="001620AE">
        <w:rPr>
          <w:sz w:val="28"/>
          <w:vertAlign w:val="superscript"/>
        </w:rPr>
      </w:r>
      <w:r w:rsidR="001620AE" w:rsidRPr="001620AE">
        <w:rPr>
          <w:sz w:val="28"/>
          <w:vertAlign w:val="superscript"/>
        </w:rPr>
        <w:fldChar w:fldCharType="separate"/>
      </w:r>
      <w:r w:rsidR="001620AE" w:rsidRPr="001620AE">
        <w:rPr>
          <w:sz w:val="28"/>
          <w:vertAlign w:val="superscript"/>
        </w:rPr>
        <w:t>[1]</w:t>
      </w:r>
      <w:r w:rsidR="001620AE" w:rsidRPr="001620AE">
        <w:rPr>
          <w:sz w:val="28"/>
          <w:vertAlign w:val="superscript"/>
        </w:rPr>
        <w:fldChar w:fldCharType="end"/>
      </w:r>
      <w:r w:rsidR="001620AE" w:rsidRPr="001620AE">
        <w:rPr>
          <w:rFonts w:hint="eastAsia"/>
          <w:sz w:val="28"/>
        </w:rPr>
        <w:t>。</w:t>
      </w:r>
    </w:p>
    <w:p w14:paraId="7F0D557B" w14:textId="77777777" w:rsidR="00595F42" w:rsidRDefault="00595F42" w:rsidP="001620AE">
      <w:pPr>
        <w:pStyle w:val="af7"/>
        <w:ind w:firstLineChars="177" w:firstLine="496"/>
        <w:rPr>
          <w:sz w:val="28"/>
        </w:rPr>
      </w:pPr>
      <w:r>
        <w:rPr>
          <w:rFonts w:hint="eastAsia"/>
          <w:sz w:val="28"/>
        </w:rPr>
        <w:t>作为一名</w:t>
      </w:r>
      <w:r>
        <w:rPr>
          <w:rFonts w:hint="eastAsia"/>
          <w:sz w:val="28"/>
        </w:rPr>
        <w:t>Android</w:t>
      </w:r>
      <w:r>
        <w:rPr>
          <w:rFonts w:hint="eastAsia"/>
          <w:sz w:val="28"/>
        </w:rPr>
        <w:t>研发人员，看到自己所从事的行业系统发展如此迅猛，除了高兴之余，还出现了隐隐的担心。伴随着行业市场的发展，行业技术也一定会出现很多的变化来适应市场的发展。与我们研发人员息息相关的应该就是</w:t>
      </w:r>
      <w:r>
        <w:rPr>
          <w:rFonts w:hint="eastAsia"/>
          <w:sz w:val="28"/>
        </w:rPr>
        <w:t>Google</w:t>
      </w:r>
      <w:r>
        <w:rPr>
          <w:rFonts w:hint="eastAsia"/>
          <w:sz w:val="28"/>
        </w:rPr>
        <w:t>连续发布的</w:t>
      </w:r>
      <w:r>
        <w:rPr>
          <w:rFonts w:hint="eastAsia"/>
          <w:sz w:val="28"/>
        </w:rPr>
        <w:t>SDK</w:t>
      </w:r>
      <w:r>
        <w:rPr>
          <w:rFonts w:hint="eastAsia"/>
          <w:sz w:val="28"/>
        </w:rPr>
        <w:t>版本号。从</w:t>
      </w:r>
      <w:r>
        <w:rPr>
          <w:rFonts w:hint="eastAsia"/>
          <w:sz w:val="28"/>
        </w:rPr>
        <w:t>2015</w:t>
      </w:r>
      <w:r>
        <w:rPr>
          <w:rFonts w:hint="eastAsia"/>
          <w:sz w:val="28"/>
        </w:rPr>
        <w:t>年开始，</w:t>
      </w:r>
      <w:r>
        <w:rPr>
          <w:rFonts w:hint="eastAsia"/>
          <w:sz w:val="28"/>
        </w:rPr>
        <w:t>Google</w:t>
      </w:r>
      <w:r>
        <w:rPr>
          <w:rFonts w:hint="eastAsia"/>
          <w:sz w:val="28"/>
        </w:rPr>
        <w:t>连续迅速的推出了</w:t>
      </w:r>
      <w:r>
        <w:rPr>
          <w:rFonts w:hint="eastAsia"/>
          <w:sz w:val="28"/>
        </w:rPr>
        <w:t>Android5.0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Android6.0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Android7.0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SDK</w:t>
      </w:r>
      <w:r>
        <w:rPr>
          <w:rFonts w:hint="eastAsia"/>
          <w:sz w:val="28"/>
        </w:rPr>
        <w:t>版本，从系统层面对</w:t>
      </w:r>
      <w:r>
        <w:rPr>
          <w:rFonts w:hint="eastAsia"/>
          <w:sz w:val="28"/>
        </w:rPr>
        <w:t>Android</w:t>
      </w:r>
      <w:r>
        <w:rPr>
          <w:rFonts w:hint="eastAsia"/>
          <w:sz w:val="28"/>
        </w:rPr>
        <w:t>系统进行了大量优化，提供了更多更灵活的</w:t>
      </w:r>
      <w:r>
        <w:rPr>
          <w:rFonts w:hint="eastAsia"/>
          <w:sz w:val="28"/>
        </w:rPr>
        <w:t>API</w:t>
      </w:r>
      <w:r>
        <w:rPr>
          <w:rFonts w:hint="eastAsia"/>
          <w:sz w:val="28"/>
        </w:rPr>
        <w:t>接口，解决或者限制了以前版本存在的安全隐患和性能问题。</w:t>
      </w:r>
    </w:p>
    <w:p w14:paraId="3D955AD3" w14:textId="77777777" w:rsidR="00595F42" w:rsidRPr="001620AE" w:rsidRDefault="00595F42" w:rsidP="001620AE">
      <w:pPr>
        <w:pStyle w:val="af7"/>
        <w:ind w:firstLineChars="177" w:firstLine="496"/>
        <w:rPr>
          <w:sz w:val="28"/>
        </w:rPr>
      </w:pPr>
      <w:r>
        <w:rPr>
          <w:rFonts w:hint="eastAsia"/>
          <w:sz w:val="28"/>
        </w:rPr>
        <w:t>在如此市场背景和技术背景更迭的</w:t>
      </w:r>
      <w:r w:rsidR="006A398A">
        <w:rPr>
          <w:rFonts w:hint="eastAsia"/>
          <w:sz w:val="28"/>
        </w:rPr>
        <w:t>大形势下，有一门技术始终处在技术研究和科学研究的热潮中，它就是指纹识别技术，在我们</w:t>
      </w:r>
      <w:r w:rsidR="006A398A">
        <w:rPr>
          <w:rFonts w:hint="eastAsia"/>
          <w:sz w:val="28"/>
        </w:rPr>
        <w:t>Android</w:t>
      </w:r>
      <w:r w:rsidR="006A398A">
        <w:rPr>
          <w:rFonts w:hint="eastAsia"/>
          <w:sz w:val="28"/>
        </w:rPr>
        <w:t>研发领域也被成为</w:t>
      </w:r>
      <w:r w:rsidR="006A398A">
        <w:rPr>
          <w:rFonts w:hint="eastAsia"/>
          <w:sz w:val="28"/>
        </w:rPr>
        <w:t>Android</w:t>
      </w:r>
      <w:r w:rsidR="006A398A">
        <w:rPr>
          <w:rFonts w:hint="eastAsia"/>
          <w:sz w:val="28"/>
        </w:rPr>
        <w:t>指纹。它存在目的就是为了唯一识别并标识一台</w:t>
      </w:r>
      <w:r w:rsidR="006A398A">
        <w:rPr>
          <w:rFonts w:hint="eastAsia"/>
          <w:sz w:val="28"/>
        </w:rPr>
        <w:t>android</w:t>
      </w:r>
      <w:r w:rsidR="006A398A">
        <w:rPr>
          <w:rFonts w:hint="eastAsia"/>
          <w:sz w:val="28"/>
        </w:rPr>
        <w:t>设备，保证其识别信息与任一其他设备不完全相同。这项技术被广泛使用在广告精确投放、安全认证、访问控制等领域，是一项不可或缺的技术。</w:t>
      </w:r>
    </w:p>
    <w:p w14:paraId="25CA3655" w14:textId="77777777" w:rsidR="00DA5442" w:rsidRDefault="00DA5442" w:rsidP="00DA5442">
      <w:pPr>
        <w:pStyle w:val="af7"/>
        <w:numPr>
          <w:ilvl w:val="0"/>
          <w:numId w:val="5"/>
        </w:numPr>
        <w:ind w:firstLineChars="0"/>
        <w:rPr>
          <w:sz w:val="28"/>
        </w:rPr>
      </w:pPr>
      <w:r w:rsidRPr="001620AE">
        <w:rPr>
          <w:rFonts w:hint="eastAsia"/>
          <w:sz w:val="28"/>
        </w:rPr>
        <w:t>技术现状</w:t>
      </w:r>
    </w:p>
    <w:p w14:paraId="59932103" w14:textId="31CE45DB" w:rsidR="006A398A" w:rsidRDefault="00814C6C" w:rsidP="00814C6C">
      <w:pPr>
        <w:pStyle w:val="af7"/>
        <w:ind w:firstLineChars="253" w:firstLine="708"/>
        <w:rPr>
          <w:rFonts w:hint="eastAsia"/>
          <w:sz w:val="28"/>
        </w:rPr>
      </w:pPr>
      <w:r>
        <w:rPr>
          <w:rFonts w:hint="eastAsia"/>
          <w:sz w:val="28"/>
        </w:rPr>
        <w:t>虽然设备指纹的作用很大，但是目前为止市场上还没有一个统一的技术方案，每个技术团体都有自己的算法和技术实现。一个比较突出的例子就是，在</w:t>
      </w:r>
      <w:proofErr w:type="spellStart"/>
      <w:r>
        <w:rPr>
          <w:rFonts w:hint="eastAsia"/>
          <w:sz w:val="28"/>
        </w:rPr>
        <w:t>utdid</w:t>
      </w:r>
      <w:proofErr w:type="spellEnd"/>
      <w:r>
        <w:rPr>
          <w:rFonts w:hint="eastAsia"/>
          <w:sz w:val="28"/>
        </w:rPr>
        <w:t>这个属性的使用上，阿里、腾讯、听云、</w:t>
      </w:r>
      <w:proofErr w:type="spellStart"/>
      <w:r>
        <w:rPr>
          <w:rFonts w:hint="eastAsia"/>
          <w:sz w:val="28"/>
        </w:rPr>
        <w:t>talkingdata</w:t>
      </w:r>
      <w:proofErr w:type="spellEnd"/>
      <w:r>
        <w:rPr>
          <w:rFonts w:hint="eastAsia"/>
          <w:sz w:val="28"/>
        </w:rPr>
        <w:t>、头条、京东等，都使用的自己的</w:t>
      </w:r>
      <w:proofErr w:type="spellStart"/>
      <w:r>
        <w:rPr>
          <w:rFonts w:hint="eastAsia"/>
          <w:sz w:val="28"/>
        </w:rPr>
        <w:t>utdid</w:t>
      </w:r>
      <w:proofErr w:type="spellEnd"/>
      <w:r>
        <w:rPr>
          <w:rFonts w:hint="eastAsia"/>
          <w:sz w:val="28"/>
        </w:rPr>
        <w:t>算法，来作为自己的设备指纹方案，从表现上来看，主要是为了做设备识别，在安全认证上应该也会有其应用的地方。</w:t>
      </w:r>
    </w:p>
    <w:p w14:paraId="34B58915" w14:textId="7CE5E966" w:rsidR="006E5777" w:rsidRPr="001620AE" w:rsidRDefault="006E5777" w:rsidP="00814C6C">
      <w:pPr>
        <w:pStyle w:val="af7"/>
        <w:ind w:firstLineChars="253" w:firstLine="708"/>
        <w:rPr>
          <w:rFonts w:hint="eastAsia"/>
          <w:sz w:val="28"/>
        </w:rPr>
      </w:pPr>
      <w:r>
        <w:rPr>
          <w:rFonts w:hint="eastAsia"/>
          <w:sz w:val="28"/>
        </w:rPr>
        <w:t>聚美</w:t>
      </w:r>
      <w:proofErr w:type="spellStart"/>
      <w:r>
        <w:rPr>
          <w:rFonts w:hint="eastAsia"/>
          <w:sz w:val="28"/>
        </w:rPr>
        <w:t>utdid</w:t>
      </w:r>
      <w:proofErr w:type="spellEnd"/>
      <w:r>
        <w:rPr>
          <w:rFonts w:hint="eastAsia"/>
          <w:sz w:val="28"/>
        </w:rPr>
        <w:t>的现状，是直接使用</w:t>
      </w:r>
      <w:proofErr w:type="spellStart"/>
      <w:r>
        <w:rPr>
          <w:rFonts w:hint="eastAsia"/>
          <w:sz w:val="28"/>
        </w:rPr>
        <w:t>imei</w:t>
      </w:r>
      <w:proofErr w:type="spellEnd"/>
      <w:r>
        <w:rPr>
          <w:rFonts w:hint="eastAsia"/>
          <w:sz w:val="28"/>
        </w:rPr>
        <w:t>来做为</w:t>
      </w:r>
      <w:proofErr w:type="spellStart"/>
      <w:r>
        <w:rPr>
          <w:rFonts w:hint="eastAsia"/>
          <w:sz w:val="28"/>
        </w:rPr>
        <w:t>deviceid</w:t>
      </w:r>
      <w:proofErr w:type="spellEnd"/>
      <w:r>
        <w:rPr>
          <w:rFonts w:hint="eastAsia"/>
          <w:sz w:val="28"/>
        </w:rPr>
        <w:t>的，这是一个很明显的单点瓶颈问题，所以也继续一个技术方案来解决聚美指纹的需求问题。</w:t>
      </w:r>
    </w:p>
    <w:p w14:paraId="7C664A86" w14:textId="77777777" w:rsidR="00DA5442" w:rsidRDefault="00DA5442" w:rsidP="00DA5442">
      <w:pPr>
        <w:pStyle w:val="af7"/>
        <w:numPr>
          <w:ilvl w:val="0"/>
          <w:numId w:val="5"/>
        </w:numPr>
        <w:ind w:firstLineChars="0"/>
        <w:rPr>
          <w:rFonts w:hint="eastAsia"/>
          <w:sz w:val="28"/>
        </w:rPr>
      </w:pPr>
      <w:r w:rsidRPr="001620AE">
        <w:rPr>
          <w:rFonts w:hint="eastAsia"/>
          <w:sz w:val="28"/>
        </w:rPr>
        <w:t>技术要点</w:t>
      </w:r>
    </w:p>
    <w:p w14:paraId="515AB581" w14:textId="444B4025" w:rsidR="00814C6C" w:rsidRDefault="00814C6C" w:rsidP="00814C6C">
      <w:pPr>
        <w:pStyle w:val="af7"/>
        <w:ind w:left="48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，设备基础信息的提取</w:t>
      </w:r>
    </w:p>
    <w:p w14:paraId="034FB6A8" w14:textId="6D75CDD2" w:rsidR="00EF071B" w:rsidRDefault="00F250F1" w:rsidP="00F250F1">
      <w:pPr>
        <w:pStyle w:val="af7"/>
        <w:ind w:leftChars="-2" w:left="-5" w:firstLine="560"/>
        <w:rPr>
          <w:rFonts w:hint="eastAsia"/>
          <w:sz w:val="28"/>
        </w:rPr>
      </w:pPr>
      <w:r>
        <w:rPr>
          <w:rFonts w:hint="eastAsia"/>
          <w:sz w:val="28"/>
        </w:rPr>
        <w:t>设备基础信息是指一台独立的</w:t>
      </w:r>
      <w:r>
        <w:rPr>
          <w:rFonts w:hint="eastAsia"/>
          <w:sz w:val="28"/>
        </w:rPr>
        <w:t>android</w:t>
      </w:r>
      <w:r>
        <w:rPr>
          <w:rFonts w:hint="eastAsia"/>
          <w:sz w:val="28"/>
        </w:rPr>
        <w:t>手机设备所具有的一些特有参数，本节按照提取方式的不同分开来说明。</w:t>
      </w:r>
    </w:p>
    <w:p w14:paraId="5B65ED25" w14:textId="7ECFFE87" w:rsidR="00F250F1" w:rsidRDefault="00F250F1" w:rsidP="00F250F1">
      <w:pPr>
        <w:pStyle w:val="af7"/>
        <w:ind w:leftChars="-2" w:left="-5" w:firstLine="560"/>
        <w:rPr>
          <w:rFonts w:hint="eastAsia"/>
          <w:sz w:val="28"/>
        </w:rPr>
      </w:pPr>
      <w:r>
        <w:rPr>
          <w:rFonts w:hint="eastAsia"/>
          <w:sz w:val="28"/>
        </w:rPr>
        <w:t>第一种是</w:t>
      </w:r>
      <w:r>
        <w:rPr>
          <w:rFonts w:hint="eastAsia"/>
          <w:sz w:val="28"/>
        </w:rPr>
        <w:t>Java</w:t>
      </w:r>
      <w:r>
        <w:rPr>
          <w:rFonts w:hint="eastAsia"/>
          <w:sz w:val="28"/>
        </w:rPr>
        <w:t>层的提取，通常通过</w:t>
      </w:r>
      <w:proofErr w:type="spellStart"/>
      <w:r>
        <w:rPr>
          <w:rFonts w:hint="eastAsia"/>
          <w:sz w:val="28"/>
        </w:rPr>
        <w:t>android</w:t>
      </w:r>
      <w:r>
        <w:rPr>
          <w:sz w:val="28"/>
        </w:rPr>
        <w:t>.buil</w:t>
      </w:r>
      <w:r>
        <w:rPr>
          <w:rFonts w:hint="eastAsia"/>
          <w:sz w:val="28"/>
        </w:rPr>
        <w:t>d</w:t>
      </w:r>
      <w:proofErr w:type="spellEnd"/>
      <w:r>
        <w:rPr>
          <w:rFonts w:hint="eastAsia"/>
          <w:sz w:val="28"/>
        </w:rPr>
        <w:t>等来提取对应的属性信息</w:t>
      </w:r>
      <w:r w:rsidR="00C32D2E">
        <w:rPr>
          <w:rFonts w:hint="eastAsia"/>
          <w:sz w:val="28"/>
        </w:rPr>
        <w:t>，该类型的提取特点是易提取、易篡改</w:t>
      </w:r>
      <w:r>
        <w:rPr>
          <w:rFonts w:hint="eastAsia"/>
          <w:sz w:val="28"/>
        </w:rPr>
        <w:t>；</w:t>
      </w:r>
    </w:p>
    <w:p w14:paraId="3A6EEC8B" w14:textId="652D68D0" w:rsidR="00F250F1" w:rsidRDefault="00F250F1" w:rsidP="00F250F1">
      <w:pPr>
        <w:pStyle w:val="af7"/>
        <w:ind w:leftChars="-2" w:left="-5" w:firstLine="560"/>
        <w:rPr>
          <w:rFonts w:hint="eastAsia"/>
          <w:sz w:val="28"/>
        </w:rPr>
      </w:pPr>
      <w:r>
        <w:rPr>
          <w:rFonts w:hint="eastAsia"/>
          <w:sz w:val="28"/>
        </w:rPr>
        <w:t>第二种是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层的提取，通常是通过</w:t>
      </w:r>
      <w:r>
        <w:rPr>
          <w:rFonts w:hint="eastAsia"/>
          <w:sz w:val="28"/>
        </w:rPr>
        <w:t>JNI</w:t>
      </w:r>
      <w:r>
        <w:rPr>
          <w:rFonts w:hint="eastAsia"/>
          <w:sz w:val="28"/>
        </w:rPr>
        <w:t>形式来提取对应的属性信息</w:t>
      </w:r>
      <w:r w:rsidR="00C32D2E">
        <w:rPr>
          <w:rFonts w:hint="eastAsia"/>
          <w:sz w:val="28"/>
        </w:rPr>
        <w:t>，该类型的提取特点是难提取、较难篡改</w:t>
      </w:r>
      <w:r>
        <w:rPr>
          <w:rFonts w:hint="eastAsia"/>
          <w:sz w:val="28"/>
        </w:rPr>
        <w:t>。</w:t>
      </w:r>
    </w:p>
    <w:p w14:paraId="15E8B697" w14:textId="2474DA7F" w:rsidR="00814C6C" w:rsidRDefault="00814C6C" w:rsidP="00814C6C">
      <w:pPr>
        <w:pStyle w:val="af7"/>
        <w:ind w:left="48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，设备基础信息的选择</w:t>
      </w:r>
    </w:p>
    <w:p w14:paraId="6885DD66" w14:textId="73836071" w:rsidR="00942907" w:rsidRDefault="00942907" w:rsidP="00942907">
      <w:pPr>
        <w:pStyle w:val="af7"/>
        <w:spacing w:after="0" w:line="240" w:lineRule="auto"/>
        <w:ind w:firstLineChars="202" w:firstLine="566"/>
        <w:rPr>
          <w:rFonts w:hint="eastAsia"/>
          <w:sz w:val="28"/>
        </w:rPr>
      </w:pPr>
      <w:r>
        <w:rPr>
          <w:rFonts w:hint="eastAsia"/>
          <w:sz w:val="28"/>
        </w:rPr>
        <w:t>在数据选择的算法中，常见的有</w:t>
      </w:r>
      <w:r>
        <w:rPr>
          <w:rFonts w:hint="eastAsia"/>
          <w:sz w:val="28"/>
        </w:rPr>
        <w:t>FCBF</w:t>
      </w:r>
      <w:r>
        <w:rPr>
          <w:rFonts w:hint="eastAsia"/>
          <w:sz w:val="28"/>
        </w:rPr>
        <w:t>特征选择算法，主要作用就是降维，</w:t>
      </w:r>
      <w:r w:rsidRPr="00942907">
        <w:rPr>
          <w:rFonts w:hint="eastAsia"/>
          <w:sz w:val="28"/>
        </w:rPr>
        <w:t>常用降维方式有小波变换、傅里叶变换、拉普拉斯变换等</w:t>
      </w:r>
      <w:r>
        <w:rPr>
          <w:rFonts w:hint="eastAsia"/>
          <w:sz w:val="28"/>
        </w:rPr>
        <w:t>。</w:t>
      </w:r>
    </w:p>
    <w:p w14:paraId="1E32BC15" w14:textId="5AE39046" w:rsidR="00F250F1" w:rsidRDefault="00942907" w:rsidP="00942907">
      <w:pPr>
        <w:pStyle w:val="af7"/>
        <w:spacing w:after="0" w:line="240" w:lineRule="auto"/>
        <w:ind w:firstLineChars="202" w:firstLine="566"/>
        <w:rPr>
          <w:rFonts w:hint="eastAsia"/>
          <w:sz w:val="28"/>
        </w:rPr>
      </w:pPr>
      <w:r>
        <w:rPr>
          <w:rFonts w:hint="eastAsia"/>
          <w:sz w:val="28"/>
        </w:rPr>
        <w:t>上述算法复杂度对于代码而言都是比较高的，我们引入一种比较简单的概念</w:t>
      </w:r>
      <w:r>
        <w:rPr>
          <w:rFonts w:ascii="Arial" w:hAnsi="Arial" w:cs="Arial"/>
          <w:color w:val="262626"/>
          <w:sz w:val="26"/>
          <w:szCs w:val="26"/>
        </w:rPr>
        <w:t>——</w:t>
      </w:r>
      <w:r w:rsidR="00F250F1">
        <w:rPr>
          <w:rFonts w:hint="eastAsia"/>
          <w:sz w:val="28"/>
        </w:rPr>
        <w:t>信息熵</w:t>
      </w:r>
      <w:r w:rsidR="00F250F1">
        <w:rPr>
          <w:sz w:val="28"/>
        </w:rPr>
        <w:t>[2]</w:t>
      </w:r>
      <w:r w:rsidR="00F250F1">
        <w:rPr>
          <w:rFonts w:hint="eastAsia"/>
          <w:sz w:val="28"/>
        </w:rPr>
        <w:t>，对于可变参数来说信息熵越小越好，固定不变参数信息熵越大越好。通俗的来讲信息熵表示的是一个数据所代表的信息量。</w:t>
      </w:r>
    </w:p>
    <w:p w14:paraId="4D9E2AAC" w14:textId="5F478DDF" w:rsidR="00F250F1" w:rsidRDefault="00F250F1" w:rsidP="00942907">
      <w:pPr>
        <w:pStyle w:val="af7"/>
        <w:spacing w:after="0" w:line="240" w:lineRule="auto"/>
        <w:ind w:firstLineChars="202" w:firstLine="566"/>
        <w:rPr>
          <w:rFonts w:hint="eastAsia"/>
          <w:sz w:val="28"/>
        </w:rPr>
      </w:pPr>
      <w:r>
        <w:rPr>
          <w:rFonts w:hint="eastAsia"/>
          <w:sz w:val="28"/>
        </w:rPr>
        <w:t>本文在信息选择上</w:t>
      </w:r>
      <w:r w:rsidR="00B11A60">
        <w:rPr>
          <w:rFonts w:hint="eastAsia"/>
          <w:sz w:val="28"/>
        </w:rPr>
        <w:t>，将信息先划分为两类：不变参数、可变参数，每一类还可以再分为不同的维度，具体细节</w:t>
      </w:r>
      <w:r w:rsidR="00B11A60">
        <w:rPr>
          <w:rFonts w:hint="eastAsia"/>
          <w:sz w:val="28"/>
        </w:rPr>
        <w:t>demo</w:t>
      </w:r>
      <w:r w:rsidR="00B11A60">
        <w:rPr>
          <w:rFonts w:hint="eastAsia"/>
          <w:sz w:val="28"/>
        </w:rPr>
        <w:t>代码中会有对应注释。</w:t>
      </w:r>
    </w:p>
    <w:p w14:paraId="137D4BA1" w14:textId="0BD3A965" w:rsidR="00B11A60" w:rsidRDefault="00B11A60" w:rsidP="00942907">
      <w:pPr>
        <w:pStyle w:val="af7"/>
        <w:spacing w:after="0" w:line="240" w:lineRule="auto"/>
        <w:ind w:firstLineChars="202" w:firstLine="566"/>
        <w:rPr>
          <w:rFonts w:hint="eastAsia"/>
          <w:sz w:val="28"/>
        </w:rPr>
      </w:pPr>
      <w:r>
        <w:rPr>
          <w:rFonts w:hint="eastAsia"/>
          <w:sz w:val="28"/>
        </w:rPr>
        <w:t>首先，对于不变参数，主要选取</w:t>
      </w:r>
      <w:r w:rsidRPr="00B11A60">
        <w:rPr>
          <w:rFonts w:hint="eastAsia"/>
          <w:sz w:val="28"/>
        </w:rPr>
        <w:t>选择信息熵较大并且较为重要的参数</w:t>
      </w:r>
      <w:r>
        <w:rPr>
          <w:rFonts w:hint="eastAsia"/>
          <w:sz w:val="28"/>
        </w:rPr>
        <w:t>，比如</w:t>
      </w:r>
      <w:proofErr w:type="spellStart"/>
      <w:r>
        <w:rPr>
          <w:rFonts w:hint="eastAsia"/>
          <w:sz w:val="28"/>
        </w:rPr>
        <w:t>imei</w:t>
      </w:r>
      <w:proofErr w:type="spellEnd"/>
      <w:r>
        <w:rPr>
          <w:rFonts w:hint="eastAsia"/>
          <w:sz w:val="28"/>
        </w:rPr>
        <w:t>可以唯一标示一个手机，但是现在很多手机因为各种原因无法读到该参数，甚至该参数会出现都相同的情况（比如小米某些机型）。</w:t>
      </w:r>
    </w:p>
    <w:p w14:paraId="521631E0" w14:textId="39FF4CA6" w:rsidR="00B11A60" w:rsidRDefault="00B11A60" w:rsidP="00942907">
      <w:pPr>
        <w:pStyle w:val="af7"/>
        <w:spacing w:after="0" w:line="240" w:lineRule="auto"/>
        <w:ind w:firstLineChars="202" w:firstLine="566"/>
        <w:rPr>
          <w:rFonts w:hint="eastAsia"/>
          <w:sz w:val="28"/>
        </w:rPr>
      </w:pPr>
      <w:r>
        <w:rPr>
          <w:rFonts w:hint="eastAsia"/>
          <w:sz w:val="28"/>
        </w:rPr>
        <w:t>其次，对于可变参数，主要选取在短时间内较大概率会发生变化的参数，比如可以用闪存、可用内存、电池电量等。</w:t>
      </w:r>
    </w:p>
    <w:p w14:paraId="31EF0704" w14:textId="7D587070" w:rsidR="00814C6C" w:rsidRDefault="00814C6C" w:rsidP="00814C6C">
      <w:pPr>
        <w:pStyle w:val="af7"/>
        <w:ind w:left="48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，</w:t>
      </w:r>
      <w:r w:rsidR="00EF071B">
        <w:rPr>
          <w:rFonts w:hint="eastAsia"/>
          <w:sz w:val="28"/>
        </w:rPr>
        <w:t>指纹</w:t>
      </w:r>
      <w:r w:rsidR="00DB0599">
        <w:rPr>
          <w:rFonts w:hint="eastAsia"/>
          <w:sz w:val="28"/>
        </w:rPr>
        <w:t>匹配</w:t>
      </w:r>
      <w:r w:rsidR="00EF071B">
        <w:rPr>
          <w:rFonts w:hint="eastAsia"/>
          <w:sz w:val="28"/>
        </w:rPr>
        <w:t>算法的选取</w:t>
      </w:r>
    </w:p>
    <w:p w14:paraId="122C49DC" w14:textId="5DA72CDA" w:rsidR="00B11A60" w:rsidRDefault="00B11A60" w:rsidP="00C32D2E">
      <w:pPr>
        <w:pStyle w:val="af7"/>
        <w:spacing w:after="0" w:line="240" w:lineRule="auto"/>
        <w:ind w:firstLineChars="202" w:firstLine="566"/>
        <w:rPr>
          <w:rFonts w:hint="eastAsia"/>
          <w:sz w:val="28"/>
        </w:rPr>
      </w:pPr>
      <w:r>
        <w:rPr>
          <w:rFonts w:hint="eastAsia"/>
          <w:sz w:val="28"/>
        </w:rPr>
        <w:t>当取到各基础参数之后，不同的厂商或者商家都会根据自己的需求去设计自己的算法，</w:t>
      </w:r>
      <w:r w:rsidR="00796A3C">
        <w:rPr>
          <w:rFonts w:hint="eastAsia"/>
          <w:sz w:val="28"/>
        </w:rPr>
        <w:t>去匹配自己的指纹方案，</w:t>
      </w:r>
      <w:r>
        <w:rPr>
          <w:rFonts w:hint="eastAsia"/>
          <w:sz w:val="28"/>
        </w:rPr>
        <w:t>以期做到唯一性。常用的</w:t>
      </w:r>
      <w:r w:rsidR="00796A3C">
        <w:rPr>
          <w:rFonts w:hint="eastAsia"/>
          <w:sz w:val="28"/>
        </w:rPr>
        <w:t>指纹匹配算法</w:t>
      </w:r>
      <w:r w:rsidR="00DB0599">
        <w:rPr>
          <w:rFonts w:hint="eastAsia"/>
          <w:sz w:val="28"/>
        </w:rPr>
        <w:t>有关联匹配法，可以在机器学习过程中不断校容错率和准确率的最佳匹配值。</w:t>
      </w:r>
    </w:p>
    <w:p w14:paraId="0657DE83" w14:textId="448EB548" w:rsidR="00DB0599" w:rsidRPr="00DB0599" w:rsidRDefault="00DB0599" w:rsidP="00DB0599">
      <w:pPr>
        <w:pStyle w:val="af7"/>
        <w:spacing w:after="0" w:line="240" w:lineRule="auto"/>
        <w:ind w:firstLineChars="202" w:firstLine="566"/>
        <w:rPr>
          <w:rFonts w:hint="eastAsia"/>
          <w:sz w:val="28"/>
        </w:rPr>
      </w:pPr>
      <w:r>
        <w:rPr>
          <w:rFonts w:hint="eastAsia"/>
          <w:sz w:val="28"/>
        </w:rPr>
        <w:t>我们初步实现可以使用简单的自定义算法，本文定义的算法为两部分：动态指纹和静态指纹。静态指纹由一系列静态参数以字符串形式连接，然后取</w:t>
      </w:r>
      <w:r>
        <w:rPr>
          <w:rFonts w:hint="eastAsia"/>
          <w:sz w:val="28"/>
        </w:rPr>
        <w:t>md5</w:t>
      </w:r>
      <w:r>
        <w:rPr>
          <w:rFonts w:hint="eastAsia"/>
          <w:sz w:val="28"/>
        </w:rPr>
        <w:t>，动态同样原理只是取的动态参数。在做匹配时，静态参数</w:t>
      </w:r>
      <w:r>
        <w:rPr>
          <w:rFonts w:hint="eastAsia"/>
          <w:sz w:val="28"/>
        </w:rPr>
        <w:t>md5</w:t>
      </w:r>
      <w:r>
        <w:rPr>
          <w:rFonts w:hint="eastAsia"/>
          <w:sz w:val="28"/>
        </w:rPr>
        <w:t>可以作为</w:t>
      </w:r>
      <w:proofErr w:type="spellStart"/>
      <w:r>
        <w:rPr>
          <w:rFonts w:hint="eastAsia"/>
          <w:sz w:val="28"/>
        </w:rPr>
        <w:t>udid</w:t>
      </w:r>
      <w:proofErr w:type="spellEnd"/>
      <w:r>
        <w:rPr>
          <w:rFonts w:hint="eastAsia"/>
          <w:sz w:val="28"/>
        </w:rPr>
        <w:t>，而动态参数</w:t>
      </w:r>
      <w:r>
        <w:rPr>
          <w:rFonts w:hint="eastAsia"/>
          <w:sz w:val="28"/>
        </w:rPr>
        <w:t>md5</w:t>
      </w:r>
      <w:r>
        <w:rPr>
          <w:rFonts w:hint="eastAsia"/>
          <w:sz w:val="28"/>
        </w:rPr>
        <w:t>主要用来验证合法性。详细逻辑可以看</w:t>
      </w:r>
      <w:r>
        <w:rPr>
          <w:rFonts w:hint="eastAsia"/>
          <w:sz w:val="28"/>
        </w:rPr>
        <w:t>demo</w:t>
      </w:r>
      <w:r>
        <w:rPr>
          <w:rFonts w:hint="eastAsia"/>
          <w:sz w:val="28"/>
        </w:rPr>
        <w:t>或者看流程图。</w:t>
      </w:r>
    </w:p>
    <w:p w14:paraId="425D7099" w14:textId="249BBD15" w:rsidR="00EF071B" w:rsidRDefault="00EF071B" w:rsidP="00814C6C">
      <w:pPr>
        <w:pStyle w:val="af7"/>
        <w:ind w:left="48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，指纹</w:t>
      </w:r>
      <w:r w:rsidR="000F1B12">
        <w:rPr>
          <w:rFonts w:hint="eastAsia"/>
          <w:sz w:val="28"/>
        </w:rPr>
        <w:t>业务</w:t>
      </w:r>
      <w:r w:rsidR="00B11A60">
        <w:rPr>
          <w:rFonts w:hint="eastAsia"/>
          <w:sz w:val="28"/>
        </w:rPr>
        <w:t>算法</w:t>
      </w:r>
    </w:p>
    <w:p w14:paraId="05B1A3D4" w14:textId="00B52627" w:rsidR="000F1B12" w:rsidRDefault="000F1B12" w:rsidP="000F1B12">
      <w:pPr>
        <w:pStyle w:val="af7"/>
        <w:ind w:firstLineChars="202" w:firstLine="566"/>
        <w:rPr>
          <w:rFonts w:hint="eastAsia"/>
          <w:sz w:val="28"/>
        </w:rPr>
      </w:pPr>
      <w:r>
        <w:rPr>
          <w:rFonts w:hint="eastAsia"/>
          <w:sz w:val="28"/>
        </w:rPr>
        <w:t>业务算法可以包括黑名单、白名单、单个用户持有设备数、单个设备可以登录用户数等，请</w:t>
      </w:r>
      <w:r>
        <w:rPr>
          <w:rFonts w:hint="eastAsia"/>
          <w:sz w:val="28"/>
        </w:rPr>
        <w:t>PM</w:t>
      </w:r>
      <w:r>
        <w:rPr>
          <w:rFonts w:hint="eastAsia"/>
          <w:sz w:val="28"/>
        </w:rPr>
        <w:t>自行设计。</w:t>
      </w:r>
    </w:p>
    <w:p w14:paraId="481A3053" w14:textId="7B133624" w:rsidR="00B11A60" w:rsidRDefault="00B11A60" w:rsidP="00814C6C">
      <w:pPr>
        <w:pStyle w:val="af7"/>
        <w:ind w:left="48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，整体方案的优化</w:t>
      </w:r>
    </w:p>
    <w:p w14:paraId="40856927" w14:textId="1A435228" w:rsidR="000F1B12" w:rsidRDefault="000F1B12" w:rsidP="000F1B12">
      <w:pPr>
        <w:pStyle w:val="af7"/>
        <w:ind w:firstLineChars="202" w:firstLine="566"/>
        <w:rPr>
          <w:rFonts w:hint="eastAsia"/>
          <w:sz w:val="28"/>
        </w:rPr>
      </w:pPr>
      <w:r>
        <w:rPr>
          <w:rFonts w:hint="eastAsia"/>
          <w:sz w:val="28"/>
        </w:rPr>
        <w:t>在使用本文提出的较简单的算法基础上，可以优化的地方主要是指纹业务算法部分。</w:t>
      </w:r>
    </w:p>
    <w:p w14:paraId="23B390EA" w14:textId="76E182A8" w:rsidR="000F1B12" w:rsidRPr="001620AE" w:rsidRDefault="000F1B12" w:rsidP="000F1B12">
      <w:pPr>
        <w:pStyle w:val="af7"/>
        <w:ind w:firstLineChars="202" w:firstLine="566"/>
        <w:rPr>
          <w:rFonts w:hint="eastAsia"/>
          <w:sz w:val="28"/>
        </w:rPr>
      </w:pPr>
      <w:r>
        <w:rPr>
          <w:rFonts w:hint="eastAsia"/>
          <w:sz w:val="28"/>
        </w:rPr>
        <w:t>在使用更科学严谨的特征匹配、关联算法等算法时，则可以通过</w:t>
      </w:r>
      <w:proofErr w:type="spellStart"/>
      <w:r>
        <w:rPr>
          <w:rFonts w:hint="eastAsia"/>
          <w:sz w:val="28"/>
        </w:rPr>
        <w:t>Matlab</w:t>
      </w:r>
      <w:proofErr w:type="spellEnd"/>
      <w:r>
        <w:rPr>
          <w:rFonts w:hint="eastAsia"/>
          <w:sz w:val="28"/>
        </w:rPr>
        <w:t>等模拟机器学习过程，来不断校正算法规则。</w:t>
      </w:r>
    </w:p>
    <w:p w14:paraId="7B460018" w14:textId="77777777" w:rsidR="00DA5442" w:rsidRDefault="00DA5442" w:rsidP="00DA5442">
      <w:pPr>
        <w:pStyle w:val="af7"/>
        <w:numPr>
          <w:ilvl w:val="0"/>
          <w:numId w:val="5"/>
        </w:numPr>
        <w:ind w:firstLineChars="0"/>
        <w:rPr>
          <w:rFonts w:hint="eastAsia"/>
          <w:sz w:val="28"/>
        </w:rPr>
      </w:pPr>
      <w:r w:rsidRPr="001620AE">
        <w:rPr>
          <w:rFonts w:hint="eastAsia"/>
          <w:sz w:val="28"/>
        </w:rPr>
        <w:t>demo</w:t>
      </w:r>
      <w:r w:rsidRPr="001620AE">
        <w:rPr>
          <w:rFonts w:hint="eastAsia"/>
          <w:sz w:val="28"/>
        </w:rPr>
        <w:t>实现</w:t>
      </w:r>
    </w:p>
    <w:p w14:paraId="445E4D89" w14:textId="3EE2C66D" w:rsidR="000F1B12" w:rsidRDefault="000F1B12" w:rsidP="000F1B12">
      <w:pPr>
        <w:pStyle w:val="af7"/>
        <w:ind w:left="48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，客户端</w:t>
      </w:r>
      <w:r>
        <w:rPr>
          <w:rFonts w:hint="eastAsia"/>
          <w:sz w:val="28"/>
        </w:rPr>
        <w:t>demo</w:t>
      </w:r>
    </w:p>
    <w:p w14:paraId="1CE30889" w14:textId="42ABA8EE" w:rsidR="000F1B12" w:rsidRDefault="000F1B12" w:rsidP="000F1B12">
      <w:pPr>
        <w:pStyle w:val="af7"/>
        <w:ind w:leftChars="-2" w:left="-5" w:firstLineChars="202" w:firstLine="566"/>
        <w:rPr>
          <w:rFonts w:hint="eastAsia"/>
          <w:sz w:val="28"/>
        </w:rPr>
      </w:pPr>
      <w:r>
        <w:rPr>
          <w:rFonts w:hint="eastAsia"/>
          <w:sz w:val="28"/>
        </w:rPr>
        <w:t>主要实现了信息的采集、指纹算法实现（</w:t>
      </w:r>
      <w:r>
        <w:rPr>
          <w:rFonts w:hint="eastAsia"/>
          <w:sz w:val="28"/>
        </w:rPr>
        <w:t>md5</w:t>
      </w:r>
      <w:r>
        <w:rPr>
          <w:rFonts w:hint="eastAsia"/>
          <w:sz w:val="28"/>
        </w:rPr>
        <w:t>）、提供加盐方式、指纹</w:t>
      </w:r>
      <w:r>
        <w:rPr>
          <w:rFonts w:hint="eastAsia"/>
          <w:sz w:val="28"/>
        </w:rPr>
        <w:t>cookie</w:t>
      </w:r>
      <w:r>
        <w:rPr>
          <w:rFonts w:hint="eastAsia"/>
          <w:sz w:val="28"/>
        </w:rPr>
        <w:t>形式上传；</w:t>
      </w:r>
    </w:p>
    <w:p w14:paraId="4E7C7DEA" w14:textId="3FF44DB7" w:rsidR="000F1B12" w:rsidRDefault="000F1B12" w:rsidP="000F1B12">
      <w:pPr>
        <w:pStyle w:val="af7"/>
        <w:ind w:leftChars="-2" w:left="-5" w:firstLineChars="202" w:firstLine="566"/>
        <w:rPr>
          <w:rFonts w:hint="eastAsia"/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，服务端</w:t>
      </w:r>
      <w:r>
        <w:rPr>
          <w:rFonts w:hint="eastAsia"/>
          <w:sz w:val="28"/>
        </w:rPr>
        <w:t>demo</w:t>
      </w:r>
    </w:p>
    <w:p w14:paraId="477E9E04" w14:textId="782EA522" w:rsidR="00DA5442" w:rsidRPr="006E5777" w:rsidRDefault="006E5777" w:rsidP="006E5777">
      <w:pPr>
        <w:pStyle w:val="af7"/>
        <w:ind w:leftChars="-2" w:left="-5" w:firstLineChars="202" w:firstLine="566"/>
        <w:rPr>
          <w:rFonts w:hint="eastAsia"/>
          <w:sz w:val="28"/>
        </w:rPr>
      </w:pPr>
      <w:r>
        <w:rPr>
          <w:rFonts w:hint="eastAsia"/>
          <w:sz w:val="28"/>
        </w:rPr>
        <w:t>使用</w:t>
      </w:r>
      <w:proofErr w:type="spellStart"/>
      <w:r>
        <w:rPr>
          <w:rFonts w:hint="eastAsia"/>
          <w:sz w:val="28"/>
        </w:rPr>
        <w:t>Django</w:t>
      </w:r>
      <w:proofErr w:type="spellEnd"/>
      <w:r>
        <w:rPr>
          <w:rFonts w:hint="eastAsia"/>
          <w:sz w:val="28"/>
        </w:rPr>
        <w:t>框架搭建服务器，实现了用户设备信息对应存储、设备信息存储、用户合法性认证。</w:t>
      </w:r>
    </w:p>
    <w:p w14:paraId="5F80DEAF" w14:textId="77777777" w:rsidR="00DA5442" w:rsidRDefault="00DA5442" w:rsidP="00DA5442">
      <w:pPr>
        <w:pStyle w:val="af7"/>
        <w:numPr>
          <w:ilvl w:val="0"/>
          <w:numId w:val="5"/>
        </w:numPr>
        <w:ind w:firstLineChars="0"/>
        <w:rPr>
          <w:rFonts w:hint="eastAsia"/>
          <w:sz w:val="28"/>
        </w:rPr>
      </w:pPr>
      <w:r w:rsidRPr="001620AE">
        <w:rPr>
          <w:rFonts w:hint="eastAsia"/>
          <w:sz w:val="28"/>
        </w:rPr>
        <w:t>技术展望</w:t>
      </w:r>
    </w:p>
    <w:p w14:paraId="3081F998" w14:textId="7C3D6D6E" w:rsidR="006E5777" w:rsidRPr="001620AE" w:rsidRDefault="006E5777" w:rsidP="006E5777">
      <w:pPr>
        <w:pStyle w:val="af7"/>
        <w:ind w:firstLineChars="171" w:firstLine="479"/>
        <w:rPr>
          <w:sz w:val="28"/>
        </w:rPr>
      </w:pPr>
      <w:r>
        <w:rPr>
          <w:rFonts w:hint="eastAsia"/>
          <w:sz w:val="28"/>
        </w:rPr>
        <w:t>demo</w:t>
      </w:r>
      <w:r>
        <w:rPr>
          <w:rFonts w:hint="eastAsia"/>
          <w:sz w:val="28"/>
        </w:rPr>
        <w:t>已经基本满足了当前对于指纹的需求，可以大大提高技术人员对不同客户端的识别和认证效率，但是如果采用性能更好的算法，则会进一步提高指纹的识别度。</w:t>
      </w:r>
    </w:p>
    <w:p w14:paraId="6DEBDA9B" w14:textId="77777777" w:rsidR="00DA5442" w:rsidRDefault="00DA5442" w:rsidP="00DA5442">
      <w:pPr>
        <w:pStyle w:val="af7"/>
        <w:numPr>
          <w:ilvl w:val="0"/>
          <w:numId w:val="5"/>
        </w:numPr>
        <w:ind w:firstLineChars="0"/>
        <w:rPr>
          <w:rFonts w:hint="eastAsia"/>
          <w:sz w:val="28"/>
        </w:rPr>
      </w:pPr>
      <w:r w:rsidRPr="001620AE">
        <w:rPr>
          <w:rFonts w:hint="eastAsia"/>
          <w:sz w:val="28"/>
        </w:rPr>
        <w:t>结束语</w:t>
      </w:r>
    </w:p>
    <w:p w14:paraId="5B9C0221" w14:textId="0B342274" w:rsidR="006E5777" w:rsidRPr="001620AE" w:rsidRDefault="006E5777" w:rsidP="006E5777">
      <w:pPr>
        <w:pStyle w:val="af7"/>
        <w:ind w:firstLineChars="202" w:firstLine="566"/>
        <w:rPr>
          <w:sz w:val="28"/>
        </w:rPr>
      </w:pPr>
      <w:r>
        <w:rPr>
          <w:rFonts w:hint="eastAsia"/>
          <w:sz w:val="28"/>
        </w:rPr>
        <w:t>通过两个多月空闲时间的研究，带来的技术方案可能会存在很多不足，如有问题还请直接提出，我们共同解决。相信我们可以做出更好的方案。</w:t>
      </w:r>
    </w:p>
    <w:sdt>
      <w:sdtPr>
        <w:rPr>
          <w:rFonts w:ascii="Hei" w:eastAsia="Hei" w:hAnsiTheme="minorHAnsi" w:hint="eastAsia"/>
          <w:color w:val="auto"/>
          <w:sz w:val="24"/>
        </w:rPr>
        <w:id w:val="-1117906340"/>
        <w:docPartObj>
          <w:docPartGallery w:val="Bibliographies"/>
          <w:docPartUnique/>
        </w:docPartObj>
      </w:sdtPr>
      <w:sdtContent>
        <w:p w14:paraId="0C2E4FE4" w14:textId="77777777" w:rsidR="00E11C49" w:rsidRPr="00A94DC7" w:rsidRDefault="008D3073" w:rsidP="0056700D">
          <w:pPr>
            <w:pStyle w:val="Appendix"/>
            <w:spacing w:line="240" w:lineRule="auto"/>
            <w:rPr>
              <w:rFonts w:ascii="Hei" w:eastAsia="Hei"/>
            </w:rPr>
          </w:pPr>
          <w:r w:rsidRPr="00A94DC7">
            <w:rPr>
              <w:rFonts w:ascii="Hei" w:eastAsia="Hei" w:hint="eastAsia"/>
              <w:lang w:val="zh-CN"/>
            </w:rPr>
            <w:t>参考文献</w:t>
          </w:r>
        </w:p>
        <w:bookmarkStart w:id="3" w:name="_Ref340323519"/>
        <w:p w14:paraId="67BBA0BD" w14:textId="77777777" w:rsidR="008D3073" w:rsidRDefault="00814C6C" w:rsidP="001620AE">
          <w:pPr>
            <w:pStyle w:val="af3"/>
            <w:numPr>
              <w:ilvl w:val="0"/>
              <w:numId w:val="7"/>
            </w:numPr>
            <w:spacing w:line="240" w:lineRule="auto"/>
            <w:rPr>
              <w:rFonts w:ascii="Hei" w:eastAsia="Hei" w:hint="eastAsia"/>
            </w:rPr>
          </w:pPr>
          <w:sdt>
            <w:sdtPr>
              <w:rPr>
                <w:rFonts w:ascii="Hei" w:eastAsia="Hei" w:hint="eastAsia"/>
              </w:rPr>
              <w:id w:val="111145805"/>
              <w:bibliography/>
            </w:sdtPr>
            <w:sdtContent>
              <w:hyperlink r:id="rId11" w:history="1">
                <w:r w:rsidR="001620AE" w:rsidRPr="00A26787">
                  <w:rPr>
                    <w:rStyle w:val="af4"/>
                    <w:rFonts w:ascii="Hei" w:eastAsia="Hei"/>
                  </w:rPr>
                  <w:t>http://www.199it.com/archives/532606.html</w:t>
                </w:r>
              </w:hyperlink>
            </w:sdtContent>
          </w:sdt>
          <w:bookmarkEnd w:id="3"/>
          <w:r w:rsidR="002502BD">
            <w:rPr>
              <w:rFonts w:ascii="Hei" w:eastAsia="Hei" w:hint="eastAsia"/>
            </w:rPr>
            <w:t>，中文互联网数据资讯中心</w:t>
          </w:r>
        </w:p>
        <w:p w14:paraId="4F1474E9" w14:textId="5D580AE8" w:rsidR="00EF071B" w:rsidRDefault="00EF071B" w:rsidP="00EF071B">
          <w:pPr>
            <w:rPr>
              <w:rFonts w:hint="eastAsia"/>
            </w:rPr>
          </w:pPr>
          <w:r>
            <w:t>[2]</w:t>
          </w:r>
          <w:r w:rsidRPr="00EF071B">
            <w:t xml:space="preserve"> </w:t>
          </w:r>
          <w:hyperlink r:id="rId12" w:history="1">
            <w:r w:rsidR="006C2ACA" w:rsidRPr="00AE11B6">
              <w:rPr>
                <w:rStyle w:val="af4"/>
              </w:rPr>
              <w:t>http://baike.baidu.com/link?url=n3bPRaYPq-y97lysGgir_IsE5-Fp-kRZ_fOqs5_6sdjUK7-cYIVl45zVjrTyjlgpL81xBs1Y8IWkQSe1s25jVgOqz_PB6dPQ0QW0W6pZYvH01ReGoJXRffgmv_b4yBrX,</w:t>
            </w:r>
            <w:r w:rsidR="006C2ACA" w:rsidRPr="00AE11B6">
              <w:rPr>
                <w:rStyle w:val="af4"/>
                <w:rFonts w:hint="eastAsia"/>
              </w:rPr>
              <w:t>信息熵概念</w:t>
            </w:r>
          </w:hyperlink>
          <w:bookmarkStart w:id="4" w:name="_GoBack"/>
          <w:bookmarkEnd w:id="4"/>
        </w:p>
        <w:p w14:paraId="04DC3338" w14:textId="116A8206" w:rsidR="006C2ACA" w:rsidRDefault="00E86922" w:rsidP="00EF071B">
          <w:pPr>
            <w:rPr>
              <w:rFonts w:hint="eastAsia"/>
            </w:rPr>
          </w:pPr>
          <w:r>
            <w:t>[3]</w:t>
          </w:r>
          <w:r w:rsidR="006C2ACA" w:rsidRPr="006C2ACA">
            <w:rPr>
              <w:rFonts w:hint="eastAsia"/>
            </w:rPr>
            <w:t>Android</w:t>
          </w:r>
          <w:r w:rsidR="006C2ACA" w:rsidRPr="006C2ACA">
            <w:rPr>
              <w:rFonts w:hint="eastAsia"/>
            </w:rPr>
            <w:t>设备指纹识别技术的研究与实现</w:t>
          </w:r>
          <w:r>
            <w:rPr>
              <w:rFonts w:hint="eastAsia"/>
            </w:rPr>
            <w:t>，研究生论文</w:t>
          </w:r>
        </w:p>
        <w:p w14:paraId="78E162E7" w14:textId="43FE7C52" w:rsidR="006C2ACA" w:rsidRDefault="00E86922" w:rsidP="00EF071B">
          <w:pPr>
            <w:rPr>
              <w:rFonts w:hint="eastAsia"/>
            </w:rPr>
          </w:pPr>
          <w:r>
            <w:t>[4]</w:t>
          </w:r>
          <w:hyperlink r:id="rId13" w:history="1">
            <w:r w:rsidR="006C2ACA" w:rsidRPr="00AE11B6">
              <w:rPr>
                <w:rStyle w:val="af4"/>
              </w:rPr>
              <w:t>http://blog.csdn.net/zx799959906/article/details/39369543</w:t>
            </w:r>
          </w:hyperlink>
          <w:r w:rsidR="006C2ACA">
            <w:rPr>
              <w:rFonts w:hint="eastAsia"/>
            </w:rPr>
            <w:t>，特征选择</w:t>
          </w:r>
        </w:p>
        <w:p w14:paraId="73E4B527" w14:textId="749ADEC4" w:rsidR="00E86922" w:rsidRPr="00EF071B" w:rsidRDefault="00E86922" w:rsidP="00EF071B">
          <w:pPr>
            <w:rPr>
              <w:rFonts w:hint="eastAsia"/>
            </w:rPr>
          </w:pPr>
          <w:r>
            <w:t>[5]</w:t>
          </w:r>
          <w:hyperlink r:id="rId14" w:history="1">
            <w:r w:rsidRPr="00AE11B6">
              <w:rPr>
                <w:rStyle w:val="af4"/>
              </w:rPr>
              <w:t>http://blog.csdn.net/opennaive/article/details/7047823</w:t>
            </w:r>
          </w:hyperlink>
          <w:r>
            <w:rPr>
              <w:rFonts w:hint="eastAsia"/>
            </w:rPr>
            <w:t>，关联匹配</w:t>
          </w:r>
        </w:p>
        <w:p w14:paraId="2412545E" w14:textId="77777777" w:rsidR="001620AE" w:rsidRPr="001620AE" w:rsidRDefault="001620AE" w:rsidP="001620AE"/>
        <w:p w14:paraId="6E3B6E97" w14:textId="77777777" w:rsidR="00E11C49" w:rsidRPr="00A94DC7" w:rsidRDefault="00814C6C" w:rsidP="0056700D">
          <w:pPr>
            <w:pStyle w:val="af3"/>
            <w:spacing w:line="240" w:lineRule="auto"/>
            <w:ind w:left="720" w:hanging="720"/>
            <w:rPr>
              <w:rFonts w:ascii="Hei" w:eastAsia="Hei"/>
            </w:rPr>
          </w:pPr>
        </w:p>
      </w:sdtContent>
    </w:sdt>
    <w:sectPr w:rsidR="00E11C49" w:rsidRPr="00A94DC7" w:rsidSect="00DA5442">
      <w:headerReference w:type="default" r:id="rId15"/>
      <w:footerReference w:type="default" r:id="rId16"/>
      <w:headerReference w:type="first" r:id="rId17"/>
      <w:footerReference w:type="first" r:id="rId18"/>
      <w:pgSz w:w="11900" w:h="16840" w:code="1"/>
      <w:pgMar w:top="851" w:right="1440" w:bottom="2160" w:left="1440" w:header="1296" w:footer="1296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D52AA" w14:textId="77777777" w:rsidR="006C2ACA" w:rsidRDefault="006C2ACA" w:rsidP="00FF2478">
      <w:pPr>
        <w:spacing w:after="0" w:line="240" w:lineRule="auto"/>
      </w:pPr>
      <w:r>
        <w:separator/>
      </w:r>
    </w:p>
  </w:endnote>
  <w:endnote w:type="continuationSeparator" w:id="0">
    <w:p w14:paraId="254775B9" w14:textId="77777777" w:rsidR="006C2ACA" w:rsidRDefault="006C2ACA" w:rsidP="00FF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">
    <w:panose1 w:val="02000500000000000000"/>
    <w:charset w:val="50"/>
    <w:family w:val="auto"/>
    <w:pitch w:val="variable"/>
    <w:sig w:usb0="00000005" w:usb1="080E0000" w:usb2="00000010" w:usb3="00000000" w:csb0="0004001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6C2ACA" w:rsidRPr="00A94DC7" w14:paraId="3E802AB1" w14:textId="77777777" w:rsidTr="00FF2478">
      <w:tc>
        <w:tcPr>
          <w:tcW w:w="4788" w:type="dxa"/>
        </w:tcPr>
        <w:sdt>
          <w:sdtPr>
            <w:rPr>
              <w:rFonts w:ascii="Hei" w:eastAsia="Hei" w:hint="eastAsia"/>
            </w:rPr>
            <w:alias w:val="职位"/>
            <w:tag w:val=""/>
            <w:id w:val="172969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4C45AE22" w14:textId="77777777" w:rsidR="006C2ACA" w:rsidRPr="00A94DC7" w:rsidRDefault="006C2ACA" w:rsidP="00FF2478">
              <w:pPr>
                <w:pStyle w:val="af0"/>
                <w:rPr>
                  <w:rFonts w:ascii="Hei" w:eastAsia="Hei"/>
                  <w:b/>
                  <w:color w:val="auto"/>
                  <w:sz w:val="24"/>
                </w:rPr>
              </w:pPr>
              <w:r>
                <w:rPr>
                  <w:rFonts w:ascii="Hei" w:eastAsia="Hei" w:hint="eastAsia"/>
                </w:rPr>
                <w:t>Android Fingerprint</w:t>
              </w:r>
            </w:p>
          </w:sdtContent>
        </w:sdt>
      </w:tc>
      <w:tc>
        <w:tcPr>
          <w:tcW w:w="4788" w:type="dxa"/>
        </w:tcPr>
        <w:p w14:paraId="28361995" w14:textId="77777777" w:rsidR="006C2ACA" w:rsidRPr="00A94DC7" w:rsidRDefault="006C2ACA" w:rsidP="00FF2478">
          <w:pPr>
            <w:pStyle w:val="Header-FooterRight"/>
            <w:rPr>
              <w:rFonts w:ascii="Hei" w:eastAsia="Hei"/>
            </w:rPr>
          </w:pPr>
          <w:r w:rsidRPr="00A94DC7">
            <w:rPr>
              <w:rFonts w:ascii="Hei" w:eastAsia="Hei" w:hint="eastAsia"/>
            </w:rPr>
            <w:fldChar w:fldCharType="begin"/>
          </w:r>
          <w:r w:rsidRPr="00A94DC7">
            <w:rPr>
              <w:rFonts w:ascii="Hei" w:eastAsia="Hei" w:hint="eastAsia"/>
            </w:rPr>
            <w:instrText>页</w:instrText>
          </w:r>
          <w:r w:rsidRPr="00A94DC7">
            <w:rPr>
              <w:rFonts w:ascii="Hei" w:eastAsia="Hei" w:hint="eastAsia"/>
            </w:rPr>
            <w:fldChar w:fldCharType="separate"/>
          </w:r>
          <w:r w:rsidRPr="00A94DC7">
            <w:rPr>
              <w:rFonts w:ascii="Hei" w:eastAsia="Hei" w:hint="eastAsia"/>
              <w:noProof/>
              <w:lang w:val="zh-CN"/>
            </w:rPr>
            <w:t>ii</w:t>
          </w:r>
          <w:r w:rsidRPr="00A94DC7">
            <w:rPr>
              <w:rFonts w:ascii="Hei" w:eastAsia="Hei" w:hint="eastAsia"/>
            </w:rPr>
            <w:fldChar w:fldCharType="end"/>
          </w:r>
        </w:p>
      </w:tc>
    </w:tr>
  </w:tbl>
  <w:p w14:paraId="55F29FAB" w14:textId="77777777" w:rsidR="006C2ACA" w:rsidRPr="00A94DC7" w:rsidRDefault="006C2ACA" w:rsidP="00FF2478">
    <w:pPr>
      <w:pStyle w:val="a6"/>
      <w:rPr>
        <w:rFonts w:ascii="Hei" w:eastAsia="Hei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638"/>
      <w:gridCol w:w="4598"/>
    </w:tblGrid>
    <w:tr w:rsidR="006C2ACA" w:rsidRPr="00A94DC7" w14:paraId="434F1868" w14:textId="77777777" w:rsidTr="00FF2478">
      <w:tc>
        <w:tcPr>
          <w:tcW w:w="4788" w:type="dxa"/>
        </w:tcPr>
        <w:sdt>
          <w:sdtPr>
            <w:rPr>
              <w:rFonts w:ascii="Hei" w:eastAsia="Hei" w:hint="eastAsia"/>
            </w:rPr>
            <w:alias w:val="职位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466B66E9" w14:textId="77777777" w:rsidR="006C2ACA" w:rsidRPr="00A94DC7" w:rsidRDefault="006C2ACA" w:rsidP="00FF2478">
              <w:pPr>
                <w:pStyle w:val="af0"/>
                <w:rPr>
                  <w:rFonts w:ascii="Hei" w:eastAsia="Hei"/>
                  <w:b/>
                  <w:color w:val="auto"/>
                  <w:sz w:val="24"/>
                </w:rPr>
              </w:pPr>
              <w:r>
                <w:rPr>
                  <w:rFonts w:ascii="Hei" w:eastAsia="Hei" w:hint="eastAsia"/>
                </w:rPr>
                <w:t>Android Fingerprint</w:t>
              </w:r>
            </w:p>
          </w:sdtContent>
        </w:sdt>
      </w:tc>
      <w:tc>
        <w:tcPr>
          <w:tcW w:w="4788" w:type="dxa"/>
        </w:tcPr>
        <w:p w14:paraId="2157E093" w14:textId="77777777" w:rsidR="006C2ACA" w:rsidRPr="00A94DC7" w:rsidRDefault="006C2ACA" w:rsidP="00FF2478">
          <w:pPr>
            <w:pStyle w:val="Header-FooterRight"/>
            <w:rPr>
              <w:rFonts w:ascii="Hei" w:eastAsia="Hei"/>
            </w:rPr>
          </w:pPr>
          <w:r w:rsidRPr="00A94DC7">
            <w:rPr>
              <w:rFonts w:ascii="Hei" w:eastAsia="Hei" w:hint="eastAsia"/>
            </w:rPr>
            <w:fldChar w:fldCharType="begin"/>
          </w:r>
          <w:r w:rsidRPr="00A94DC7">
            <w:rPr>
              <w:rFonts w:ascii="Hei" w:eastAsia="Hei" w:hint="eastAsia"/>
            </w:rPr>
            <w:instrText xml:space="preserve"> Page </w:instrText>
          </w:r>
          <w:r w:rsidRPr="00A94DC7">
            <w:rPr>
              <w:rFonts w:ascii="Hei" w:eastAsia="Hei" w:hint="eastAsia"/>
            </w:rPr>
            <w:fldChar w:fldCharType="separate"/>
          </w:r>
          <w:r w:rsidR="00E86922">
            <w:rPr>
              <w:rFonts w:ascii="Hei" w:eastAsia="Hei"/>
              <w:noProof/>
            </w:rPr>
            <w:t>7</w:t>
          </w:r>
          <w:r w:rsidRPr="00A94DC7">
            <w:rPr>
              <w:rFonts w:ascii="Hei" w:eastAsia="Hei" w:hint="eastAsia"/>
            </w:rPr>
            <w:fldChar w:fldCharType="end"/>
          </w:r>
        </w:p>
      </w:tc>
    </w:tr>
  </w:tbl>
  <w:p w14:paraId="4C681FAD" w14:textId="77777777" w:rsidR="006C2ACA" w:rsidRPr="00A94DC7" w:rsidRDefault="006C2ACA" w:rsidP="00FF2478">
    <w:pPr>
      <w:pStyle w:val="a6"/>
      <w:rPr>
        <w:rFonts w:ascii="Hei" w:eastAsia="Hei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638"/>
      <w:gridCol w:w="4598"/>
    </w:tblGrid>
    <w:tr w:rsidR="006C2ACA" w:rsidRPr="00A94DC7" w14:paraId="15366646" w14:textId="77777777" w:rsidTr="00FF2478">
      <w:tc>
        <w:tcPr>
          <w:tcW w:w="4788" w:type="dxa"/>
        </w:tcPr>
        <w:sdt>
          <w:sdtPr>
            <w:rPr>
              <w:rFonts w:ascii="Hei" w:eastAsia="Hei" w:hint="eastAsia"/>
            </w:rPr>
            <w:alias w:val="职位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56147364" w14:textId="77777777" w:rsidR="006C2ACA" w:rsidRPr="00A94DC7" w:rsidRDefault="006C2ACA" w:rsidP="00FF2478">
              <w:pPr>
                <w:pStyle w:val="af0"/>
                <w:rPr>
                  <w:rFonts w:ascii="Hei" w:eastAsia="Hei"/>
                  <w:b/>
                  <w:color w:val="auto"/>
                  <w:sz w:val="24"/>
                </w:rPr>
              </w:pPr>
              <w:r>
                <w:rPr>
                  <w:rFonts w:ascii="Hei" w:eastAsia="Hei" w:hint="eastAsia"/>
                </w:rPr>
                <w:t>Android Fingerprint</w:t>
              </w:r>
            </w:p>
          </w:sdtContent>
        </w:sdt>
      </w:tc>
      <w:tc>
        <w:tcPr>
          <w:tcW w:w="4788" w:type="dxa"/>
        </w:tcPr>
        <w:p w14:paraId="699BB332" w14:textId="77777777" w:rsidR="006C2ACA" w:rsidRPr="00A94DC7" w:rsidRDefault="006C2ACA" w:rsidP="00FF2478">
          <w:pPr>
            <w:pStyle w:val="Header-FooterRight"/>
            <w:rPr>
              <w:rFonts w:ascii="Hei" w:eastAsia="Hei"/>
            </w:rPr>
          </w:pPr>
          <w:r w:rsidRPr="00A94DC7">
            <w:rPr>
              <w:rFonts w:ascii="Hei" w:eastAsia="Hei" w:hint="eastAsia"/>
            </w:rPr>
            <w:fldChar w:fldCharType="begin"/>
          </w:r>
          <w:r w:rsidRPr="00A94DC7">
            <w:rPr>
              <w:rFonts w:ascii="Hei" w:eastAsia="Hei" w:hint="eastAsia"/>
            </w:rPr>
            <w:instrText>页</w:instrText>
          </w:r>
          <w:r w:rsidRPr="00A94DC7">
            <w:rPr>
              <w:rFonts w:ascii="Hei" w:eastAsia="Hei" w:hint="eastAsia"/>
            </w:rPr>
            <w:fldChar w:fldCharType="separate"/>
          </w:r>
          <w:r w:rsidRPr="00A94DC7">
            <w:rPr>
              <w:rFonts w:ascii="Hei" w:eastAsia="Hei" w:hint="eastAsia"/>
              <w:noProof/>
              <w:lang w:val="zh-CN"/>
            </w:rPr>
            <w:t>1</w:t>
          </w:r>
          <w:r w:rsidRPr="00A94DC7">
            <w:rPr>
              <w:rFonts w:ascii="Hei" w:eastAsia="Hei" w:hint="eastAsia"/>
            </w:rPr>
            <w:fldChar w:fldCharType="end"/>
          </w:r>
        </w:p>
      </w:tc>
    </w:tr>
  </w:tbl>
  <w:p w14:paraId="62FE4E7D" w14:textId="77777777" w:rsidR="006C2ACA" w:rsidRPr="00A94DC7" w:rsidRDefault="006C2ACA" w:rsidP="00FF2478">
    <w:pPr>
      <w:pStyle w:val="a6"/>
      <w:rPr>
        <w:rFonts w:ascii="Hei" w:eastAsia="Hei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0A58C1" w14:textId="77777777" w:rsidR="006C2ACA" w:rsidRDefault="006C2ACA" w:rsidP="00FF2478">
      <w:pPr>
        <w:spacing w:after="0" w:line="240" w:lineRule="auto"/>
      </w:pPr>
      <w:r>
        <w:separator/>
      </w:r>
    </w:p>
  </w:footnote>
  <w:footnote w:type="continuationSeparator" w:id="0">
    <w:p w14:paraId="3EA65B69" w14:textId="77777777" w:rsidR="006C2ACA" w:rsidRDefault="006C2ACA" w:rsidP="00FF2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2C8BF" w14:textId="77777777" w:rsidR="006C2ACA" w:rsidRDefault="006C2ACA">
    <w:pPr>
      <w:pStyle w:val="a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5334E" w14:textId="77777777" w:rsidR="006C2ACA" w:rsidRPr="00DA5442" w:rsidRDefault="006C2ACA" w:rsidP="00DA5442">
    <w:pPr>
      <w:pStyle w:val="a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40A3CA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2ADA3A6C"/>
    <w:lvl w:ilvl="0">
      <w:start w:val="1"/>
      <w:numFmt w:val="bullet"/>
      <w:pStyle w:val="a0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abstractNum w:abstractNumId="2">
    <w:nsid w:val="13C63C9A"/>
    <w:multiLevelType w:val="hybridMultilevel"/>
    <w:tmpl w:val="84AC5AB4"/>
    <w:lvl w:ilvl="0" w:tplc="DADCE804">
      <w:start w:val="1"/>
      <w:numFmt w:val="japaneseCounting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8837AAA"/>
    <w:multiLevelType w:val="hybridMultilevel"/>
    <w:tmpl w:val="393AB1B0"/>
    <w:lvl w:ilvl="0" w:tplc="C59A19A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1E54A5A"/>
    <w:multiLevelType w:val="hybridMultilevel"/>
    <w:tmpl w:val="221044D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BD2239A"/>
    <w:multiLevelType w:val="hybridMultilevel"/>
    <w:tmpl w:val="80BE5E9C"/>
    <w:lvl w:ilvl="0" w:tplc="1578DC3C">
      <w:start w:val="1"/>
      <w:numFmt w:val="japaneseCounting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442"/>
    <w:rsid w:val="00082D15"/>
    <w:rsid w:val="000F1B12"/>
    <w:rsid w:val="001620AE"/>
    <w:rsid w:val="002502BD"/>
    <w:rsid w:val="00272582"/>
    <w:rsid w:val="00386C77"/>
    <w:rsid w:val="005428BA"/>
    <w:rsid w:val="0056700D"/>
    <w:rsid w:val="00595F42"/>
    <w:rsid w:val="006A398A"/>
    <w:rsid w:val="006C0FB0"/>
    <w:rsid w:val="006C2ACA"/>
    <w:rsid w:val="006E5777"/>
    <w:rsid w:val="00796A3C"/>
    <w:rsid w:val="00814C6C"/>
    <w:rsid w:val="008D3073"/>
    <w:rsid w:val="00942907"/>
    <w:rsid w:val="009C2CA0"/>
    <w:rsid w:val="00A94DC7"/>
    <w:rsid w:val="00AE18E7"/>
    <w:rsid w:val="00B11A60"/>
    <w:rsid w:val="00C32D2E"/>
    <w:rsid w:val="00DA5442"/>
    <w:rsid w:val="00DB0599"/>
    <w:rsid w:val="00E11C49"/>
    <w:rsid w:val="00E86922"/>
    <w:rsid w:val="00EF071B"/>
    <w:rsid w:val="00F250F1"/>
    <w:rsid w:val="00FF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7927CD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paragraph" w:styleId="2">
    <w:name w:val="heading 2"/>
    <w:basedOn w:val="a1"/>
    <w:next w:val="a1"/>
    <w:link w:val="20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1"/>
    <w:qFormat/>
    <w:rsid w:val="006C0FB0"/>
    <w:pPr>
      <w:keepNext/>
      <w:keepLines/>
      <w:spacing w:before="280" w:after="0" w:line="240" w:lineRule="auto"/>
      <w:outlineLvl w:val="2"/>
    </w:pPr>
    <w:rPr>
      <w:rFonts w:ascii="Hei" w:eastAsia="Hei" w:hAnsiTheme="majorHAnsi" w:cstheme="majorBidi"/>
      <w:bCs/>
      <w:color w:val="983620" w:themeColor="accent2"/>
    </w:rPr>
  </w:style>
  <w:style w:type="paragraph" w:styleId="4">
    <w:name w:val="heading 4"/>
    <w:basedOn w:val="a1"/>
    <w:next w:val="a1"/>
    <w:link w:val="40"/>
    <w:uiPriority w:val="1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6">
    <w:name w:val="heading 6"/>
    <w:basedOn w:val="a1"/>
    <w:next w:val="a1"/>
    <w:link w:val="60"/>
    <w:uiPriority w:val="1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7">
    <w:name w:val="heading 7"/>
    <w:basedOn w:val="a1"/>
    <w:next w:val="a1"/>
    <w:link w:val="70"/>
    <w:uiPriority w:val="1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8">
    <w:name w:val="heading 8"/>
    <w:basedOn w:val="a1"/>
    <w:next w:val="a1"/>
    <w:link w:val="80"/>
    <w:uiPriority w:val="1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9">
    <w:name w:val="heading 9"/>
    <w:basedOn w:val="a1"/>
    <w:next w:val="a1"/>
    <w:link w:val="90"/>
    <w:uiPriority w:val="1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pPr>
      <w:spacing w:after="0" w:line="240" w:lineRule="auto"/>
    </w:pPr>
    <w:rPr>
      <w:sz w:val="12"/>
    </w:rPr>
  </w:style>
  <w:style w:type="paragraph" w:styleId="a7">
    <w:name w:val="Balloon Text"/>
    <w:basedOn w:val="a1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字符"/>
    <w:basedOn w:val="a2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1"/>
    <w:next w:val="a1"/>
    <w:link w:val="aa"/>
    <w:uiPriority w:val="1"/>
    <w:qFormat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aa">
    <w:name w:val="标题字符"/>
    <w:basedOn w:val="a2"/>
    <w:link w:val="a9"/>
    <w:uiPriority w:val="1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Subtitle"/>
    <w:basedOn w:val="a1"/>
    <w:next w:val="a1"/>
    <w:link w:val="ad"/>
    <w:uiPriority w:val="1"/>
    <w:qFormat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ad">
    <w:name w:val="副标题字符"/>
    <w:basedOn w:val="a2"/>
    <w:link w:val="ac"/>
    <w:uiPriority w:val="1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a1"/>
    <w:uiPriority w:val="1"/>
    <w:qFormat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ae">
    <w:name w:val="header"/>
    <w:basedOn w:val="a1"/>
    <w:link w:val="af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字符"/>
    <w:basedOn w:val="a2"/>
    <w:link w:val="ae"/>
    <w:uiPriority w:val="99"/>
  </w:style>
  <w:style w:type="paragraph" w:styleId="af0">
    <w:name w:val="footer"/>
    <w:basedOn w:val="a1"/>
    <w:link w:val="af1"/>
    <w:uiPriority w:val="99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af1">
    <w:name w:val="页脚字符"/>
    <w:basedOn w:val="a2"/>
    <w:link w:val="af0"/>
    <w:uiPriority w:val="99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a1"/>
    <w:uiPriority w:val="99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10">
    <w:name w:val="标题 1字符"/>
    <w:basedOn w:val="a2"/>
    <w:link w:val="1"/>
    <w:uiPriority w:val="1"/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character" w:customStyle="1" w:styleId="20">
    <w:name w:val="标题 2字符"/>
    <w:basedOn w:val="a2"/>
    <w:link w:val="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30">
    <w:name w:val="标题 3字符"/>
    <w:basedOn w:val="a2"/>
    <w:link w:val="3"/>
    <w:uiPriority w:val="1"/>
    <w:rsid w:val="006C0FB0"/>
    <w:rPr>
      <w:rFonts w:ascii="Hei" w:eastAsia="Hei" w:hAnsiTheme="majorHAnsi" w:cstheme="majorBidi"/>
      <w:bCs/>
      <w:color w:val="983620" w:themeColor="accent2"/>
    </w:rPr>
  </w:style>
  <w:style w:type="paragraph" w:styleId="af2">
    <w:name w:val="caption"/>
    <w:basedOn w:val="a1"/>
    <w:next w:val="a1"/>
    <w:uiPriority w:val="1"/>
    <w:qFormat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af3">
    <w:name w:val="Bibliography"/>
    <w:basedOn w:val="a1"/>
    <w:next w:val="a1"/>
    <w:uiPriority w:val="1"/>
    <w:unhideWhenUsed/>
  </w:style>
  <w:style w:type="paragraph" w:styleId="TOC">
    <w:name w:val="TOC Heading"/>
    <w:basedOn w:val="Appendix"/>
    <w:next w:val="a1"/>
    <w:uiPriority w:val="39"/>
    <w:qFormat/>
  </w:style>
  <w:style w:type="paragraph" w:styleId="11">
    <w:name w:val="toc 1"/>
    <w:basedOn w:val="a1"/>
    <w:next w:val="a1"/>
    <w:autoRedefine/>
    <w:uiPriority w:val="39"/>
    <w:unhideWhenUsed/>
    <w:rsid w:val="006C0FB0"/>
    <w:pPr>
      <w:tabs>
        <w:tab w:val="right" w:leader="dot" w:pos="9350"/>
      </w:tabs>
      <w:spacing w:after="100"/>
    </w:pPr>
    <w:rPr>
      <w:color w:val="983620" w:themeColor="accent2"/>
    </w:rPr>
  </w:style>
  <w:style w:type="paragraph" w:styleId="21">
    <w:name w:val="toc 2"/>
    <w:basedOn w:val="a1"/>
    <w:next w:val="a1"/>
    <w:autoRedefine/>
    <w:uiPriority w:val="39"/>
    <w:unhideWhenUsed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pPr>
      <w:spacing w:after="100"/>
      <w:ind w:left="480"/>
    </w:pPr>
    <w:rPr>
      <w:sz w:val="20"/>
    </w:rPr>
  </w:style>
  <w:style w:type="character" w:styleId="af4">
    <w:name w:val="Hyperlink"/>
    <w:basedOn w:val="a2"/>
    <w:uiPriority w:val="99"/>
    <w:unhideWhenUsed/>
    <w:rPr>
      <w:color w:val="524A82" w:themeColor="hyperlink"/>
      <w:u w:val="single"/>
    </w:rPr>
  </w:style>
  <w:style w:type="paragraph" w:styleId="a0">
    <w:name w:val="List Bullet"/>
    <w:basedOn w:val="a1"/>
    <w:uiPriority w:val="1"/>
    <w:qFormat/>
    <w:pPr>
      <w:numPr>
        <w:numId w:val="1"/>
      </w:numPr>
    </w:pPr>
  </w:style>
  <w:style w:type="paragraph" w:styleId="a">
    <w:name w:val="List Number"/>
    <w:basedOn w:val="a1"/>
    <w:uiPriority w:val="1"/>
    <w:qFormat/>
    <w:pPr>
      <w:numPr>
        <w:numId w:val="3"/>
      </w:numPr>
    </w:pPr>
  </w:style>
  <w:style w:type="character" w:customStyle="1" w:styleId="40">
    <w:name w:val="标题 4字符"/>
    <w:basedOn w:val="a2"/>
    <w:link w:val="4"/>
    <w:uiPriority w:val="1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60">
    <w:name w:val="标题 6字符"/>
    <w:basedOn w:val="a2"/>
    <w:link w:val="6"/>
    <w:uiPriority w:val="1"/>
    <w:semiHidden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70">
    <w:name w:val="标题 7字符"/>
    <w:basedOn w:val="a2"/>
    <w:link w:val="7"/>
    <w:uiPriority w:val="1"/>
    <w:semiHidden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80">
    <w:name w:val="标题 8字符"/>
    <w:basedOn w:val="a2"/>
    <w:link w:val="8"/>
    <w:uiPriority w:val="1"/>
    <w:semiHidden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90">
    <w:name w:val="标题 9字符"/>
    <w:basedOn w:val="a2"/>
    <w:link w:val="9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af5">
    <w:name w:val="Quote"/>
    <w:basedOn w:val="a1"/>
    <w:next w:val="a1"/>
    <w:link w:val="af6"/>
    <w:uiPriority w:val="9"/>
    <w:unhideWhenUsed/>
    <w:qFormat/>
    <w:pPr>
      <w:ind w:left="720" w:right="720"/>
    </w:pPr>
    <w:rPr>
      <w:i/>
      <w:iCs/>
      <w:color w:val="595959" w:themeColor="text1" w:themeTint="A6"/>
    </w:rPr>
  </w:style>
  <w:style w:type="character" w:customStyle="1" w:styleId="af6">
    <w:name w:val="引用字符"/>
    <w:basedOn w:val="a2"/>
    <w:link w:val="af5"/>
    <w:uiPriority w:val="9"/>
    <w:rPr>
      <w:i/>
      <w:iCs/>
      <w:color w:val="595959" w:themeColor="text1" w:themeTint="A6"/>
    </w:rPr>
  </w:style>
  <w:style w:type="paragraph" w:styleId="22">
    <w:name w:val="Body Text 2"/>
    <w:basedOn w:val="a1"/>
    <w:link w:val="23"/>
    <w:uiPriority w:val="99"/>
    <w:unhideWhenUsed/>
    <w:rsid w:val="006C0FB0"/>
    <w:pPr>
      <w:spacing w:after="0" w:line="252" w:lineRule="auto"/>
    </w:pPr>
    <w:rPr>
      <w:rFonts w:ascii="Calisto MT" w:eastAsia="SimSun" w:hAnsi="Calisto MT" w:cs="Times New Roman"/>
      <w:color w:val="262626"/>
      <w:sz w:val="20"/>
    </w:rPr>
  </w:style>
  <w:style w:type="character" w:customStyle="1" w:styleId="23">
    <w:name w:val="正文文本 2字符"/>
    <w:basedOn w:val="a2"/>
    <w:link w:val="22"/>
    <w:uiPriority w:val="99"/>
    <w:rsid w:val="006C0FB0"/>
    <w:rPr>
      <w:rFonts w:ascii="Calisto MT" w:eastAsia="SimSun" w:hAnsi="Calisto MT" w:cs="Times New Roman"/>
      <w:color w:val="262626"/>
      <w:sz w:val="20"/>
    </w:rPr>
  </w:style>
  <w:style w:type="paragraph" w:styleId="af7">
    <w:name w:val="List Paragraph"/>
    <w:basedOn w:val="a1"/>
    <w:uiPriority w:val="99"/>
    <w:unhideWhenUsed/>
    <w:qFormat/>
    <w:rsid w:val="00DA5442"/>
    <w:pPr>
      <w:ind w:firstLineChars="200" w:firstLine="420"/>
    </w:pPr>
  </w:style>
  <w:style w:type="character" w:styleId="FollowedHyperlink">
    <w:name w:val="FollowedHyperlink"/>
    <w:basedOn w:val="a2"/>
    <w:uiPriority w:val="99"/>
    <w:semiHidden/>
    <w:unhideWhenUsed/>
    <w:rsid w:val="002502BD"/>
    <w:rPr>
      <w:color w:val="8F9954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paragraph" w:styleId="2">
    <w:name w:val="heading 2"/>
    <w:basedOn w:val="a1"/>
    <w:next w:val="a1"/>
    <w:link w:val="20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1"/>
    <w:qFormat/>
    <w:rsid w:val="006C0FB0"/>
    <w:pPr>
      <w:keepNext/>
      <w:keepLines/>
      <w:spacing w:before="280" w:after="0" w:line="240" w:lineRule="auto"/>
      <w:outlineLvl w:val="2"/>
    </w:pPr>
    <w:rPr>
      <w:rFonts w:ascii="Hei" w:eastAsia="Hei" w:hAnsiTheme="majorHAnsi" w:cstheme="majorBidi"/>
      <w:bCs/>
      <w:color w:val="983620" w:themeColor="accent2"/>
    </w:rPr>
  </w:style>
  <w:style w:type="paragraph" w:styleId="4">
    <w:name w:val="heading 4"/>
    <w:basedOn w:val="a1"/>
    <w:next w:val="a1"/>
    <w:link w:val="40"/>
    <w:uiPriority w:val="1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6">
    <w:name w:val="heading 6"/>
    <w:basedOn w:val="a1"/>
    <w:next w:val="a1"/>
    <w:link w:val="60"/>
    <w:uiPriority w:val="1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7">
    <w:name w:val="heading 7"/>
    <w:basedOn w:val="a1"/>
    <w:next w:val="a1"/>
    <w:link w:val="70"/>
    <w:uiPriority w:val="1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8">
    <w:name w:val="heading 8"/>
    <w:basedOn w:val="a1"/>
    <w:next w:val="a1"/>
    <w:link w:val="80"/>
    <w:uiPriority w:val="1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9">
    <w:name w:val="heading 9"/>
    <w:basedOn w:val="a1"/>
    <w:next w:val="a1"/>
    <w:link w:val="90"/>
    <w:uiPriority w:val="1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pPr>
      <w:spacing w:after="0" w:line="240" w:lineRule="auto"/>
    </w:pPr>
    <w:rPr>
      <w:sz w:val="12"/>
    </w:rPr>
  </w:style>
  <w:style w:type="paragraph" w:styleId="a7">
    <w:name w:val="Balloon Text"/>
    <w:basedOn w:val="a1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字符"/>
    <w:basedOn w:val="a2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1"/>
    <w:next w:val="a1"/>
    <w:link w:val="aa"/>
    <w:uiPriority w:val="1"/>
    <w:qFormat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aa">
    <w:name w:val="标题字符"/>
    <w:basedOn w:val="a2"/>
    <w:link w:val="a9"/>
    <w:uiPriority w:val="1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Subtitle"/>
    <w:basedOn w:val="a1"/>
    <w:next w:val="a1"/>
    <w:link w:val="ad"/>
    <w:uiPriority w:val="1"/>
    <w:qFormat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ad">
    <w:name w:val="副标题字符"/>
    <w:basedOn w:val="a2"/>
    <w:link w:val="ac"/>
    <w:uiPriority w:val="1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a1"/>
    <w:uiPriority w:val="1"/>
    <w:qFormat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ae">
    <w:name w:val="header"/>
    <w:basedOn w:val="a1"/>
    <w:link w:val="af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字符"/>
    <w:basedOn w:val="a2"/>
    <w:link w:val="ae"/>
    <w:uiPriority w:val="99"/>
  </w:style>
  <w:style w:type="paragraph" w:styleId="af0">
    <w:name w:val="footer"/>
    <w:basedOn w:val="a1"/>
    <w:link w:val="af1"/>
    <w:uiPriority w:val="99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af1">
    <w:name w:val="页脚字符"/>
    <w:basedOn w:val="a2"/>
    <w:link w:val="af0"/>
    <w:uiPriority w:val="99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a1"/>
    <w:uiPriority w:val="99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10">
    <w:name w:val="标题 1字符"/>
    <w:basedOn w:val="a2"/>
    <w:link w:val="1"/>
    <w:uiPriority w:val="1"/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character" w:customStyle="1" w:styleId="20">
    <w:name w:val="标题 2字符"/>
    <w:basedOn w:val="a2"/>
    <w:link w:val="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30">
    <w:name w:val="标题 3字符"/>
    <w:basedOn w:val="a2"/>
    <w:link w:val="3"/>
    <w:uiPriority w:val="1"/>
    <w:rsid w:val="006C0FB0"/>
    <w:rPr>
      <w:rFonts w:ascii="Hei" w:eastAsia="Hei" w:hAnsiTheme="majorHAnsi" w:cstheme="majorBidi"/>
      <w:bCs/>
      <w:color w:val="983620" w:themeColor="accent2"/>
    </w:rPr>
  </w:style>
  <w:style w:type="paragraph" w:styleId="af2">
    <w:name w:val="caption"/>
    <w:basedOn w:val="a1"/>
    <w:next w:val="a1"/>
    <w:uiPriority w:val="1"/>
    <w:qFormat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af3">
    <w:name w:val="Bibliography"/>
    <w:basedOn w:val="a1"/>
    <w:next w:val="a1"/>
    <w:uiPriority w:val="1"/>
    <w:unhideWhenUsed/>
  </w:style>
  <w:style w:type="paragraph" w:styleId="TOC">
    <w:name w:val="TOC Heading"/>
    <w:basedOn w:val="Appendix"/>
    <w:next w:val="a1"/>
    <w:uiPriority w:val="39"/>
    <w:qFormat/>
  </w:style>
  <w:style w:type="paragraph" w:styleId="11">
    <w:name w:val="toc 1"/>
    <w:basedOn w:val="a1"/>
    <w:next w:val="a1"/>
    <w:autoRedefine/>
    <w:uiPriority w:val="39"/>
    <w:unhideWhenUsed/>
    <w:rsid w:val="006C0FB0"/>
    <w:pPr>
      <w:tabs>
        <w:tab w:val="right" w:leader="dot" w:pos="9350"/>
      </w:tabs>
      <w:spacing w:after="100"/>
    </w:pPr>
    <w:rPr>
      <w:color w:val="983620" w:themeColor="accent2"/>
    </w:rPr>
  </w:style>
  <w:style w:type="paragraph" w:styleId="21">
    <w:name w:val="toc 2"/>
    <w:basedOn w:val="a1"/>
    <w:next w:val="a1"/>
    <w:autoRedefine/>
    <w:uiPriority w:val="39"/>
    <w:unhideWhenUsed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pPr>
      <w:spacing w:after="100"/>
      <w:ind w:left="480"/>
    </w:pPr>
    <w:rPr>
      <w:sz w:val="20"/>
    </w:rPr>
  </w:style>
  <w:style w:type="character" w:styleId="af4">
    <w:name w:val="Hyperlink"/>
    <w:basedOn w:val="a2"/>
    <w:uiPriority w:val="99"/>
    <w:unhideWhenUsed/>
    <w:rPr>
      <w:color w:val="524A82" w:themeColor="hyperlink"/>
      <w:u w:val="single"/>
    </w:rPr>
  </w:style>
  <w:style w:type="paragraph" w:styleId="a0">
    <w:name w:val="List Bullet"/>
    <w:basedOn w:val="a1"/>
    <w:uiPriority w:val="1"/>
    <w:qFormat/>
    <w:pPr>
      <w:numPr>
        <w:numId w:val="1"/>
      </w:numPr>
    </w:pPr>
  </w:style>
  <w:style w:type="paragraph" w:styleId="a">
    <w:name w:val="List Number"/>
    <w:basedOn w:val="a1"/>
    <w:uiPriority w:val="1"/>
    <w:qFormat/>
    <w:pPr>
      <w:numPr>
        <w:numId w:val="3"/>
      </w:numPr>
    </w:pPr>
  </w:style>
  <w:style w:type="character" w:customStyle="1" w:styleId="40">
    <w:name w:val="标题 4字符"/>
    <w:basedOn w:val="a2"/>
    <w:link w:val="4"/>
    <w:uiPriority w:val="1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60">
    <w:name w:val="标题 6字符"/>
    <w:basedOn w:val="a2"/>
    <w:link w:val="6"/>
    <w:uiPriority w:val="1"/>
    <w:semiHidden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70">
    <w:name w:val="标题 7字符"/>
    <w:basedOn w:val="a2"/>
    <w:link w:val="7"/>
    <w:uiPriority w:val="1"/>
    <w:semiHidden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80">
    <w:name w:val="标题 8字符"/>
    <w:basedOn w:val="a2"/>
    <w:link w:val="8"/>
    <w:uiPriority w:val="1"/>
    <w:semiHidden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90">
    <w:name w:val="标题 9字符"/>
    <w:basedOn w:val="a2"/>
    <w:link w:val="9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af5">
    <w:name w:val="Quote"/>
    <w:basedOn w:val="a1"/>
    <w:next w:val="a1"/>
    <w:link w:val="af6"/>
    <w:uiPriority w:val="9"/>
    <w:unhideWhenUsed/>
    <w:qFormat/>
    <w:pPr>
      <w:ind w:left="720" w:right="720"/>
    </w:pPr>
    <w:rPr>
      <w:i/>
      <w:iCs/>
      <w:color w:val="595959" w:themeColor="text1" w:themeTint="A6"/>
    </w:rPr>
  </w:style>
  <w:style w:type="character" w:customStyle="1" w:styleId="af6">
    <w:name w:val="引用字符"/>
    <w:basedOn w:val="a2"/>
    <w:link w:val="af5"/>
    <w:uiPriority w:val="9"/>
    <w:rPr>
      <w:i/>
      <w:iCs/>
      <w:color w:val="595959" w:themeColor="text1" w:themeTint="A6"/>
    </w:rPr>
  </w:style>
  <w:style w:type="paragraph" w:styleId="22">
    <w:name w:val="Body Text 2"/>
    <w:basedOn w:val="a1"/>
    <w:link w:val="23"/>
    <w:uiPriority w:val="99"/>
    <w:unhideWhenUsed/>
    <w:rsid w:val="006C0FB0"/>
    <w:pPr>
      <w:spacing w:after="0" w:line="252" w:lineRule="auto"/>
    </w:pPr>
    <w:rPr>
      <w:rFonts w:ascii="Calisto MT" w:eastAsia="SimSun" w:hAnsi="Calisto MT" w:cs="Times New Roman"/>
      <w:color w:val="262626"/>
      <w:sz w:val="20"/>
    </w:rPr>
  </w:style>
  <w:style w:type="character" w:customStyle="1" w:styleId="23">
    <w:name w:val="正文文本 2字符"/>
    <w:basedOn w:val="a2"/>
    <w:link w:val="22"/>
    <w:uiPriority w:val="99"/>
    <w:rsid w:val="006C0FB0"/>
    <w:rPr>
      <w:rFonts w:ascii="Calisto MT" w:eastAsia="SimSun" w:hAnsi="Calisto MT" w:cs="Times New Roman"/>
      <w:color w:val="262626"/>
      <w:sz w:val="20"/>
    </w:rPr>
  </w:style>
  <w:style w:type="paragraph" w:styleId="af7">
    <w:name w:val="List Paragraph"/>
    <w:basedOn w:val="a1"/>
    <w:uiPriority w:val="99"/>
    <w:unhideWhenUsed/>
    <w:qFormat/>
    <w:rsid w:val="00DA5442"/>
    <w:pPr>
      <w:ind w:firstLineChars="200" w:firstLine="420"/>
    </w:pPr>
  </w:style>
  <w:style w:type="character" w:styleId="FollowedHyperlink">
    <w:name w:val="FollowedHyperlink"/>
    <w:basedOn w:val="a2"/>
    <w:uiPriority w:val="99"/>
    <w:semiHidden/>
    <w:unhideWhenUsed/>
    <w:rsid w:val="002502BD"/>
    <w:rPr>
      <w:color w:val="8F995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yperlink" Target="http://www.199it.com/archives/532606.html" TargetMode="External"/><Relationship Id="rId12" Type="http://schemas.openxmlformats.org/officeDocument/2006/relationships/hyperlink" Target="http://baike.baidu.com/link?url=n3bPRaYPq-y97lysGgir_IsE5-Fp-kRZ_fOqs5_6sdjUK7-cYIVl45zVjrTyjlgpL81xBs1Y8IWkQSe1s25jVgOqz_PB6dPQ0QW0W6pZYvH01ReGoJXRffgmv_b4yBrX,&#20449;&#24687;&#29109;&#27010;&#24565;" TargetMode="External"/><Relationship Id="rId13" Type="http://schemas.openxmlformats.org/officeDocument/2006/relationships/hyperlink" Target="http://blog.csdn.net/zx799959906/article/details/39369543" TargetMode="External"/><Relationship Id="rId14" Type="http://schemas.openxmlformats.org/officeDocument/2006/relationships/hyperlink" Target="http://blog.csdn.net/opennaive/article/details/7047823" TargetMode="External"/><Relationship Id="rId15" Type="http://schemas.openxmlformats.org/officeDocument/2006/relationships/header" Target="header1.xml"/><Relationship Id="rId16" Type="http://schemas.openxmlformats.org/officeDocument/2006/relationships/footer" Target="footer2.xml"/><Relationship Id="rId17" Type="http://schemas.openxmlformats.org/officeDocument/2006/relationships/header" Target="head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&#27169;&#26495;:&#39029;&#38754;&#35270;&#22270;:&#26434;&#39033;%20:&#23398;&#26399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DA1280FF5A9D4E91C047F9712747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413E46-FBE4-494A-99C3-0D6C66F1313A}"/>
      </w:docPartPr>
      <w:docPartBody>
        <w:p w:rsidR="00B16F1E" w:rsidRDefault="00B16F1E">
          <w:pPr>
            <w:pStyle w:val="FCDA1280FF5A9D4E91C047F9712747DC"/>
          </w:pPr>
          <w:r>
            <w:rPr>
              <w:lang w:val="zh-CN"/>
            </w:rPr>
            <w:t>Lorem Ipsum Dolor</w:t>
          </w:r>
        </w:p>
      </w:docPartBody>
    </w:docPart>
    <w:docPart>
      <w:docPartPr>
        <w:name w:val="18513A86271A084E84BFD5B62AA779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B4C2A3-4639-504F-AD02-2A5114D5331D}"/>
      </w:docPartPr>
      <w:docPartBody>
        <w:p w:rsidR="00B16F1E" w:rsidRDefault="00B16F1E">
          <w:pPr>
            <w:pStyle w:val="18513A86271A084E84BFD5B62AA77958"/>
          </w:pPr>
          <w:r>
            <w:rPr>
              <w:lang w:val="zh-CN"/>
            </w:rPr>
            <w:t>Lorem ipsum dolor sit amet, consectetur adipiscing elit.</w:t>
          </w:r>
        </w:p>
      </w:docPartBody>
    </w:docPart>
    <w:docPart>
      <w:docPartPr>
        <w:name w:val="41CC13E642CC9E40B59E50F8CA3143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230498-2992-414D-81C6-F357BE35F7D1}"/>
      </w:docPartPr>
      <w:docPartBody>
        <w:p w:rsidR="00B16F1E" w:rsidRDefault="00B16F1E">
          <w:pPr>
            <w:pStyle w:val="41CC13E642CC9E40B59E50F8CA314325"/>
          </w:pPr>
          <w:r>
            <w:rPr>
              <w:lang w:val="zh-CN"/>
            </w:rP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">
    <w:panose1 w:val="02000500000000000000"/>
    <w:charset w:val="50"/>
    <w:family w:val="auto"/>
    <w:pitch w:val="variable"/>
    <w:sig w:usb0="00000005" w:usb1="080E0000" w:usb2="00000010" w:usb3="00000000" w:csb0="0004001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F1E"/>
    <w:rsid w:val="00B1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DA1280FF5A9D4E91C047F9712747DC">
    <w:name w:val="FCDA1280FF5A9D4E91C047F9712747DC"/>
    <w:pPr>
      <w:widowControl w:val="0"/>
      <w:jc w:val="both"/>
    </w:pPr>
  </w:style>
  <w:style w:type="paragraph" w:customStyle="1" w:styleId="18513A86271A084E84BFD5B62AA77958">
    <w:name w:val="18513A86271A084E84BFD5B62AA77958"/>
    <w:pPr>
      <w:widowControl w:val="0"/>
      <w:jc w:val="both"/>
    </w:pPr>
  </w:style>
  <w:style w:type="paragraph" w:customStyle="1" w:styleId="41CC13E642CC9E40B59E50F8CA314325">
    <w:name w:val="41CC13E642CC9E40B59E50F8CA31432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DA1280FF5A9D4E91C047F9712747DC">
    <w:name w:val="FCDA1280FF5A9D4E91C047F9712747DC"/>
    <w:pPr>
      <w:widowControl w:val="0"/>
      <w:jc w:val="both"/>
    </w:pPr>
  </w:style>
  <w:style w:type="paragraph" w:customStyle="1" w:styleId="18513A86271A084E84BFD5B62AA77958">
    <w:name w:val="18513A86271A084E84BFD5B62AA77958"/>
    <w:pPr>
      <w:widowControl w:val="0"/>
      <w:jc w:val="both"/>
    </w:pPr>
  </w:style>
  <w:style w:type="paragraph" w:customStyle="1" w:styleId="41CC13E642CC9E40B59E50F8CA314325">
    <w:name w:val="41CC13E642CC9E40B59E50F8CA3143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Relationship Id="rId3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apital">
  <a:themeElements>
    <a:clrScheme name="Term Paper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黑体"/>
        <a:cs typeface=""/>
        <a:font script="Jpan" typeface="ＭＳ 明朝"/>
      </a:majorFont>
      <a:minorFont>
        <a:latin typeface="Calisto MT"/>
        <a:ea typeface="宋体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Laste</b:Tag>
    <b:SourceType>Book</b:SourceType>
    <b:Guid>{BD4ADEE4-EAA5-4B04-A87D-2E77C1151C40}</b:Guid>
    <b:Title>Lorem Ipsum Dolor Sit Amet</b:Title>
    <b:Year>日期</b:Year>
    <b:City>城市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日期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日期</b:Year>
    <b:City>城市</b:City>
    <b:Publisher>Publisher</b:Publisher>
    <b:StateProvince>省/直辖市/自治区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77AB0754-F676-CF43-80B7-A7B8C4601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学期论文.dotx</Template>
  <TotalTime>96</TotalTime>
  <Pages>8</Pages>
  <Words>466</Words>
  <Characters>2660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Lorem Ipsum Dolor</vt:lpstr>
      <vt:lpstr>    //      </vt:lpstr>
      <vt:lpstr>        当读者打开折页册时。</vt:lpstr>
      <vt:lpstr>        尽量以令人信服及引人入胜的方式来叙述这段文字。</vt:lpstr>
      <vt:lpstr>        有几种方式可以组织折页册的内容。</vt:lpstr>
    </vt:vector>
  </TitlesOfParts>
  <Manager/>
  <Company/>
  <LinksUpToDate>false</LinksUpToDate>
  <CharactersWithSpaces>3120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Fingerprint</dc:title>
  <dc:subject>Aim to identify any android terminal</dc:subject>
  <dc:creator>f feng</dc:creator>
  <cp:keywords/>
  <dc:description/>
  <cp:lastModifiedBy>f feng</cp:lastModifiedBy>
  <cp:revision>8</cp:revision>
  <dcterms:created xsi:type="dcterms:W3CDTF">2016-11-09T06:32:00Z</dcterms:created>
  <dcterms:modified xsi:type="dcterms:W3CDTF">2016-12-07T07:13:00Z</dcterms:modified>
  <cp:category/>
</cp:coreProperties>
</file>